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72" w:rsidRDefault="00914B99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-699135</wp:posOffset>
                </wp:positionV>
                <wp:extent cx="1573530" cy="1801495"/>
                <wp:effectExtent l="0" t="635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0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4B99" w:rsidRDefault="00914B9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1389380" cy="1710055"/>
                                  <wp:effectExtent l="0" t="0" r="1270" b="4445"/>
                                  <wp:docPr id="14" name="Imagen 14" descr="C:\Users\SERVER1\AppData\Local\Microsoft\Windows\INetCache\Content.Word\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SERVER1\AppData\Local\Microsoft\Windows\INetCache\Content.Word\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9380" cy="1710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1.45pt;margin-top:-55.05pt;width:123.9pt;height:141.85pt;z-index:25166694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" filled="f" stroked="f">
                <v:textbox style="mso-fit-shape-to-text:t">
                  <w:txbxContent>
                    <w:p w:rsidR="00914B99" w:rsidRDefault="00914B9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1389380" cy="1710055"/>
                            <wp:effectExtent l="0" t="0" r="1270" b="4445"/>
                            <wp:docPr id="14" name="Imagen 14" descr="C:\Users\SERVER1\AppData\Local\Microsoft\Windows\INetCache\Content.Word\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SERVER1\AppData\Local\Microsoft\Windows\INetCache\Content.Word\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9380" cy="1710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-1015365</wp:posOffset>
                </wp:positionH>
                <wp:positionV relativeFrom="paragraph">
                  <wp:posOffset>114300</wp:posOffset>
                </wp:positionV>
                <wp:extent cx="7424420" cy="1371600"/>
                <wp:effectExtent l="0" t="0" r="0" b="0"/>
                <wp:wrapThrough wrapText="bothSides">
                  <wp:wrapPolygon edited="0">
                    <wp:start x="111" y="0"/>
                    <wp:lineTo x="111" y="21300"/>
                    <wp:lineTo x="21393" y="21300"/>
                    <wp:lineTo x="21393" y="0"/>
                    <wp:lineTo x="111" y="0"/>
                  </wp:wrapPolygon>
                </wp:wrapThrough>
                <wp:docPr id="1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813FF" w:rsidRPr="00F721A0" w:rsidRDefault="00C813FF" w:rsidP="00C813FF">
                            <w:pP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F721A0">
                              <w:t xml:space="preserve">                                                             </w:t>
                            </w:r>
                            <w:r w:rsidR="00D54382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José</w:t>
                            </w:r>
                            <w:r w:rsidR="00E540F1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54382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Luis</w:t>
                            </w:r>
                            <w:r w:rsidR="00E540F1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54382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López</w:t>
                            </w:r>
                            <w:r w:rsidR="00E540F1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 moreno</w:t>
                            </w:r>
                          </w:p>
                          <w:p w:rsidR="00C813FF" w:rsidRPr="00F721A0" w:rsidRDefault="00C813FF" w:rsidP="00C813F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    Edad</w:t>
                            </w:r>
                            <w:r w:rsidR="00E540F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42</w:t>
                            </w:r>
                          </w:p>
                          <w:p w:rsidR="00C813FF" w:rsidRPr="00F721A0" w:rsidRDefault="00C813FF" w:rsidP="00C813F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="00C777B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</w:t>
                            </w:r>
                          </w:p>
                          <w:p w:rsidR="00C813FF" w:rsidRPr="00F721A0" w:rsidRDefault="00C813FF" w:rsidP="00C813F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</w:t>
                            </w:r>
                          </w:p>
                          <w:p w:rsidR="00C813FF" w:rsidRPr="00F721A0" w:rsidRDefault="00C813FF" w:rsidP="00C813F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    E-mail</w:t>
                            </w:r>
                            <w:r w:rsidR="00E540F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spiderscarlet75</w:t>
                            </w:r>
                            <w:r w:rsidR="00E540F1" w:rsidRPr="00E540F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@</w:t>
                            </w:r>
                            <w:r w:rsidR="00E540F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gmail.com</w:t>
                            </w: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E540F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E540F1" w:rsidRPr="00E540F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Entrenador Fitness</w:t>
                            </w:r>
                          </w:p>
                          <w:p w:rsidR="00E540F1" w:rsidRDefault="00E540F1" w:rsidP="00C813F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    </w:t>
                            </w:r>
                            <w:r w:rsidR="00D54382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</w:t>
                            </w:r>
                            <w:r w:rsidR="00D54382"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el.:</w:t>
                            </w:r>
                            <w:r w:rsidR="00D54382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5527540541</w:t>
                            </w:r>
                          </w:p>
                          <w:p w:rsidR="00C813FF" w:rsidRPr="00F721A0" w:rsidRDefault="00E540F1" w:rsidP="00C813FF"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margin-left:-79.95pt;margin-top:9pt;width:584.6pt;height:10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" filled="f" stroked="f">
                <v:textbox>
                  <w:txbxContent>
                    <w:p w:rsidR="00C813FF" w:rsidRPr="00F721A0" w:rsidRDefault="00C813FF" w:rsidP="00C813FF">
                      <w:pPr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F721A0">
                        <w:t xml:space="preserve">                                                             </w:t>
                      </w:r>
                      <w:r w:rsidR="00D54382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José</w:t>
                      </w:r>
                      <w:r w:rsidR="00E540F1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D54382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Luis</w:t>
                      </w:r>
                      <w:r w:rsidR="00E540F1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D54382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López</w:t>
                      </w:r>
                      <w:r w:rsidR="00E540F1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 xml:space="preserve"> moreno</w:t>
                      </w:r>
                    </w:p>
                    <w:p w:rsidR="00C813FF" w:rsidRPr="00F721A0" w:rsidRDefault="00C813FF" w:rsidP="00C813F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    Edad</w:t>
                      </w:r>
                      <w:r w:rsidR="00E540F1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42</w:t>
                      </w:r>
                    </w:p>
                    <w:p w:rsidR="00C813FF" w:rsidRPr="00F721A0" w:rsidRDefault="00C813FF" w:rsidP="00C813F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</w:t>
                      </w:r>
                      <w:r w:rsidR="00C777B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</w:t>
                      </w:r>
                    </w:p>
                    <w:p w:rsidR="00C813FF" w:rsidRPr="00F721A0" w:rsidRDefault="00C813FF" w:rsidP="00C813F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</w:t>
                      </w:r>
                    </w:p>
                    <w:p w:rsidR="00C813FF" w:rsidRPr="00F721A0" w:rsidRDefault="00C813FF" w:rsidP="00C813F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    E-mail</w:t>
                      </w:r>
                      <w:r w:rsidR="00E540F1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spiderscarlet75</w:t>
                      </w:r>
                      <w:r w:rsidR="00E540F1" w:rsidRPr="00E540F1">
                        <w:rPr>
                          <w:rFonts w:ascii="Arial" w:hAnsi="Arial"/>
                          <w:sz w:val="20"/>
                          <w:szCs w:val="20"/>
                        </w:rPr>
                        <w:t>@</w:t>
                      </w:r>
                      <w:r w:rsidR="00E540F1">
                        <w:rPr>
                          <w:rFonts w:ascii="Arial" w:hAnsi="Arial"/>
                          <w:sz w:val="20"/>
                          <w:szCs w:val="20"/>
                        </w:rPr>
                        <w:t>gmail.com</w:t>
                      </w: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</w:t>
                      </w:r>
                      <w:r w:rsidR="00E540F1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</w:t>
                      </w:r>
                      <w:r w:rsidR="00E540F1" w:rsidRPr="00E540F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Entrenador Fitness</w:t>
                      </w:r>
                    </w:p>
                    <w:p w:rsidR="00E540F1" w:rsidRDefault="00E540F1" w:rsidP="00C813F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    </w:t>
                      </w:r>
                      <w:r w:rsidR="00D54382">
                        <w:rPr>
                          <w:rFonts w:ascii="Arial" w:hAnsi="Arial"/>
                          <w:sz w:val="20"/>
                          <w:szCs w:val="20"/>
                        </w:rPr>
                        <w:t>C</w:t>
                      </w:r>
                      <w:r w:rsidR="00D54382" w:rsidRPr="00F721A0">
                        <w:rPr>
                          <w:rFonts w:ascii="Arial" w:hAnsi="Arial"/>
                          <w:sz w:val="20"/>
                          <w:szCs w:val="20"/>
                        </w:rPr>
                        <w:t>el.:</w:t>
                      </w:r>
                      <w:r w:rsidR="00D54382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5527540541</w:t>
                      </w:r>
                    </w:p>
                    <w:p w:rsidR="00C813FF" w:rsidRPr="00F721A0" w:rsidRDefault="00E540F1" w:rsidP="00C813FF"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             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-899160</wp:posOffset>
                </wp:positionV>
                <wp:extent cx="7543800" cy="1699895"/>
                <wp:effectExtent l="0" t="0" r="0" b="0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43800" cy="169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AD3A5C" w:rsidRDefault="00914B9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7350760" cy="1306195"/>
                                  <wp:effectExtent l="0" t="0" r="2540" b="8255"/>
                                  <wp:docPr id="2" name="Imagen 2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0760" cy="1306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Cuadro de texto 20" o:spid="_x0000_s1028" type="#_x0000_t202" style="position:absolute;margin-left:-84pt;margin-top:-70.8pt;width:594pt;height:133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" filled="f" stroked="f">
                <v:path arrowok="t"/>
                <v:textbox>
                  <w:txbxContent>
                    <w:p w:rsidR="00AD3A5C" w:rsidRDefault="00914B9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7350760" cy="1306195"/>
                            <wp:effectExtent l="0" t="0" r="2540" b="8255"/>
                            <wp:docPr id="2" name="Imagen 2" descr="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0760" cy="1306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1600200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360" y="675"/>
                    <wp:lineTo x="360" y="20925"/>
                    <wp:lineTo x="21060" y="20925"/>
                    <wp:lineTo x="21060" y="675"/>
                    <wp:lineTo x="360" y="675"/>
                  </wp:wrapPolygon>
                </wp:wrapTight>
                <wp:docPr id="11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cx1="http://schemas.microsoft.com/office/drawing/2015/9/8/chartex" xmlns:cx="http://schemas.microsoft.com/office/drawing/2014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243" w:rsidRDefault="00075243" w:rsidP="00AD3A5C">
                            <w:pPr>
                              <w:rPr>
                                <w:rFonts w:ascii="Arial" w:hAnsi="Arial"/>
                                <w:b/>
                                <w:color w:val="00FF0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6B3EA1" w:rsidRDefault="00AD3A5C" w:rsidP="00AD3A5C">
                            <w:pPr>
                              <w:rPr>
                                <w:rFonts w:ascii="Arial" w:hAnsi="Arial"/>
                                <w:color w:val="00FF00"/>
                                <w:sz w:val="20"/>
                                <w:szCs w:val="20"/>
                              </w:rPr>
                            </w:pPr>
                            <w:r w:rsidRPr="006B3EA1">
                              <w:rPr>
                                <w:rFonts w:ascii="Arial" w:hAnsi="Arial"/>
                                <w:b/>
                                <w:color w:val="00FF00"/>
                                <w:sz w:val="36"/>
                                <w:szCs w:val="36"/>
                              </w:rPr>
                              <w:t>HABILIDADES</w:t>
                            </w:r>
                          </w:p>
                          <w:p w:rsidR="00AD3A5C" w:rsidRPr="00B476C7" w:rsidRDefault="00AD3A5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AD3A5C" w:rsidRPr="0044216C" w:rsidRDefault="00E540F1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-Entrenador personal</w:t>
                            </w:r>
                          </w:p>
                          <w:p w:rsidR="00AD3A5C" w:rsidRPr="0044216C" w:rsidRDefault="00E540F1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-Mesero</w:t>
                            </w:r>
                          </w:p>
                          <w:p w:rsidR="00AD3A5C" w:rsidRPr="0044216C" w:rsidRDefault="00E540F1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-Promotor</w:t>
                            </w:r>
                          </w:p>
                          <w:p w:rsidR="00AD3A5C" w:rsidRPr="00B476C7" w:rsidRDefault="00AD3A5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-Trabajo bajo presión, responsable y organizada</w:t>
                            </w:r>
                            <w:r w:rsidRPr="00B476C7">
                              <w:rPr>
                                <w:rFonts w:ascii="Arial" w:hAnsi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Cuadro de texto 5" o:spid="_x0000_s1029" type="#_x0000_t202" style="position:absolute;margin-left:-71.95pt;margin-top:126pt;width:180pt;height:2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" filled="f" stroked="f">
                <v:textbox inset=",7.2pt,,7.2pt">
                  <w:txbxContent>
                    <w:p w:rsidR="00075243" w:rsidRDefault="00075243" w:rsidP="00AD3A5C">
                      <w:pPr>
                        <w:rPr>
                          <w:rFonts w:ascii="Arial" w:hAnsi="Arial"/>
                          <w:b/>
                          <w:color w:val="00FF00"/>
                          <w:sz w:val="36"/>
                          <w:szCs w:val="36"/>
                        </w:rPr>
                      </w:pPr>
                    </w:p>
                    <w:p w:rsidR="00AD3A5C" w:rsidRPr="006B3EA1" w:rsidRDefault="00AD3A5C" w:rsidP="00AD3A5C">
                      <w:pPr>
                        <w:rPr>
                          <w:rFonts w:ascii="Arial" w:hAnsi="Arial"/>
                          <w:color w:val="00FF00"/>
                          <w:sz w:val="20"/>
                          <w:szCs w:val="20"/>
                        </w:rPr>
                      </w:pPr>
                      <w:r w:rsidRPr="006B3EA1">
                        <w:rPr>
                          <w:rFonts w:ascii="Arial" w:hAnsi="Arial"/>
                          <w:b/>
                          <w:color w:val="00FF00"/>
                          <w:sz w:val="36"/>
                          <w:szCs w:val="36"/>
                        </w:rPr>
                        <w:t>HABILIDADES</w:t>
                      </w:r>
                    </w:p>
                    <w:p w:rsidR="00AD3A5C" w:rsidRPr="00B476C7" w:rsidRDefault="00AD3A5C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AD3A5C" w:rsidRPr="0044216C" w:rsidRDefault="00E540F1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-Entrenador personal</w:t>
                      </w:r>
                    </w:p>
                    <w:p w:rsidR="00AD3A5C" w:rsidRPr="0044216C" w:rsidRDefault="00E540F1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-Mesero</w:t>
                      </w:r>
                    </w:p>
                    <w:p w:rsidR="00AD3A5C" w:rsidRPr="0044216C" w:rsidRDefault="00E540F1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-Promotor</w:t>
                      </w:r>
                    </w:p>
                    <w:p w:rsidR="00AD3A5C" w:rsidRPr="00B476C7" w:rsidRDefault="00AD3A5C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-Trabajo bajo presión, responsable y organizada</w:t>
                      </w:r>
                      <w:r w:rsidRPr="00B476C7">
                        <w:rPr>
                          <w:rFonts w:ascii="Arial" w:hAnsi="Arial"/>
                          <w:color w:val="00000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70072" w:rsidRPr="00A70072" w:rsidRDefault="00075243" w:rsidP="00A7007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557CE8" wp14:editId="31A5CC70">
                <wp:simplePos x="0" y="0"/>
                <wp:positionH relativeFrom="column">
                  <wp:posOffset>-2348865</wp:posOffset>
                </wp:positionH>
                <wp:positionV relativeFrom="paragraph">
                  <wp:posOffset>342652</wp:posOffset>
                </wp:positionV>
                <wp:extent cx="7200900" cy="0"/>
                <wp:effectExtent l="8255" t="12065" r="10795" b="6985"/>
                <wp:wrapNone/>
                <wp:docPr id="7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A1AB2A7" id="Conector recto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27pt" to="382.0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" strokecolor="lime"/>
            </w:pict>
          </mc:Fallback>
        </mc:AlternateConten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bookmarkStart w:id="0" w:name="_GoBack"/>
    <w:bookmarkEnd w:id="0"/>
    <w:p w:rsidR="00A70072" w:rsidRPr="00A70072" w:rsidRDefault="002427CD" w:rsidP="00A7007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709F295" wp14:editId="13AC11FA">
                <wp:simplePos x="0" y="0"/>
                <wp:positionH relativeFrom="column">
                  <wp:posOffset>1653539</wp:posOffset>
                </wp:positionH>
                <wp:positionV relativeFrom="paragraph">
                  <wp:posOffset>2392045</wp:posOffset>
                </wp:positionV>
                <wp:extent cx="4524375" cy="3895725"/>
                <wp:effectExtent l="0" t="0" r="0" b="9525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24375" cy="389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075243" w:rsidRDefault="00075243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</w:p>
                          <w:p w:rsidR="00075243" w:rsidRDefault="00075243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</w:p>
                          <w:p w:rsidR="00075243" w:rsidRDefault="00075243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</w:p>
                          <w:p w:rsidR="00AD3A5C" w:rsidRPr="00E02E0A" w:rsidRDefault="002427CD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Sheraton Santa Fe</w:t>
                            </w:r>
                          </w:p>
                          <w:p w:rsidR="00AD3A5C" w:rsidRDefault="002427CD" w:rsidP="004F25B4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Entrenador</w:t>
                            </w:r>
                          </w:p>
                          <w:p w:rsidR="00AD5B6C" w:rsidRPr="00E02E0A" w:rsidRDefault="00AD5B6C" w:rsidP="004F25B4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66805" w:rsidRDefault="00A66805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Promoconceptos</w:t>
                            </w:r>
                            <w:r w:rsidR="00AD3A5C" w:rsidRPr="00E02E0A">
                              <w:rPr>
                                <w:rFonts w:ascii="Arial" w:hAnsi="Arial"/>
                                <w:color w:val="000000"/>
                              </w:rPr>
                              <w:t xml:space="preserve">,  </w:t>
                            </w:r>
                          </w:p>
                          <w:p w:rsidR="00AD3A5C" w:rsidRDefault="002427CD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Promotor</w:t>
                            </w:r>
                          </w:p>
                          <w:p w:rsidR="00AD5B6C" w:rsidRPr="00E02E0A" w:rsidRDefault="00AD5B6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66805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Promociones y mercadeo</w:t>
                            </w:r>
                            <w:r w:rsidR="00AD3A5C" w:rsidRPr="00E02E0A">
                              <w:rPr>
                                <w:rFonts w:ascii="Arial" w:hAnsi="Arial"/>
                                <w:color w:val="000000"/>
                              </w:rPr>
                              <w:t xml:space="preserve">,  </w:t>
                            </w:r>
                          </w:p>
                          <w:p w:rsidR="00AD3A5C" w:rsidRPr="00E02E0A" w:rsidRDefault="002427CD" w:rsidP="004F25B4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P</w:t>
                            </w:r>
                            <w:r w:rsidR="00A66805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romotor</w:t>
                            </w:r>
                          </w:p>
                          <w:p w:rsidR="00AD3A5C" w:rsidRDefault="00AD3A5C" w:rsidP="004F25B4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A66805" w:rsidRDefault="00A66805" w:rsidP="004F25B4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A66805" w:rsidRPr="00E02E0A" w:rsidRDefault="002427CD" w:rsidP="00A66805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Sanborns</w:t>
                            </w:r>
                            <w:r w:rsidR="00A66805" w:rsidRPr="00E02E0A">
                              <w:rPr>
                                <w:rFonts w:ascii="Arial" w:hAnsi="Arial"/>
                                <w:color w:val="000000"/>
                              </w:rPr>
                              <w:t xml:space="preserve">,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M</w:t>
                            </w:r>
                            <w:r w:rsidR="00AD5B6C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esero de bar</w:t>
                            </w:r>
                          </w:p>
                          <w:p w:rsidR="00A66805" w:rsidRDefault="00A66805" w:rsidP="004F25B4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AD5B6C" w:rsidRDefault="00AD5B6C" w:rsidP="004F25B4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AD5B6C" w:rsidRPr="00E02E0A" w:rsidRDefault="00AD5B6C" w:rsidP="00AD5B6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Sheraton </w:t>
                            </w:r>
                            <w:r w:rsidR="002427CD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uites </w:t>
                            </w:r>
                            <w:r w:rsidR="002427CD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anta </w:t>
                            </w:r>
                            <w:r w:rsidR="002427CD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</w:rPr>
                              <w:t xml:space="preserve">,  </w:t>
                            </w:r>
                          </w:p>
                          <w:p w:rsidR="00AD5B6C" w:rsidRPr="00E02E0A" w:rsidRDefault="00AD5B6C" w:rsidP="004F25B4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Mesero</w:t>
                            </w:r>
                            <w:r w:rsidR="002427CD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 de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 banquetes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709F295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0" type="#_x0000_t202" style="position:absolute;margin-left:130.2pt;margin-top:188.35pt;width:356.25pt;height:306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" filled="f" stroked="f">
                <v:path arrowok="t"/>
                <v:textbox>
                  <w:txbxContent>
                    <w:p w:rsidR="00075243" w:rsidRDefault="00075243" w:rsidP="004F25B4">
                      <w:pPr>
                        <w:rPr>
                          <w:rFonts w:ascii="Arial" w:hAnsi="Arial"/>
                          <w:b/>
                          <w:color w:val="000000"/>
                        </w:rPr>
                      </w:pPr>
                    </w:p>
                    <w:p w:rsidR="00075243" w:rsidRDefault="00075243" w:rsidP="004F25B4">
                      <w:pPr>
                        <w:rPr>
                          <w:rFonts w:ascii="Arial" w:hAnsi="Arial"/>
                          <w:b/>
                          <w:color w:val="000000"/>
                        </w:rPr>
                      </w:pPr>
                    </w:p>
                    <w:p w:rsidR="00075243" w:rsidRDefault="00075243" w:rsidP="004F25B4">
                      <w:pPr>
                        <w:rPr>
                          <w:rFonts w:ascii="Arial" w:hAnsi="Arial"/>
                          <w:b/>
                          <w:color w:val="000000"/>
                        </w:rPr>
                      </w:pPr>
                    </w:p>
                    <w:p w:rsidR="00AD3A5C" w:rsidRPr="00E02E0A" w:rsidRDefault="002427CD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Sheraton Santa Fe</w:t>
                      </w:r>
                    </w:p>
                    <w:p w:rsidR="00AD3A5C" w:rsidRDefault="002427CD" w:rsidP="004F25B4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>Entrenador</w:t>
                      </w:r>
                    </w:p>
                    <w:p w:rsidR="00AD5B6C" w:rsidRPr="00E02E0A" w:rsidRDefault="00AD5B6C" w:rsidP="004F25B4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A66805" w:rsidRDefault="00A66805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Promoconceptos</w:t>
                      </w:r>
                      <w:r w:rsidR="00AD3A5C" w:rsidRPr="00E02E0A">
                        <w:rPr>
                          <w:rFonts w:ascii="Arial" w:hAnsi="Arial"/>
                          <w:color w:val="000000"/>
                        </w:rPr>
                        <w:t xml:space="preserve">,  </w:t>
                      </w:r>
                    </w:p>
                    <w:p w:rsidR="00AD3A5C" w:rsidRDefault="002427CD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>Promotor</w:t>
                      </w:r>
                    </w:p>
                    <w:p w:rsidR="00AD5B6C" w:rsidRPr="00E02E0A" w:rsidRDefault="00AD5B6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66805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Promociones y mercadeo</w:t>
                      </w:r>
                      <w:r w:rsidR="00AD3A5C" w:rsidRPr="00E02E0A">
                        <w:rPr>
                          <w:rFonts w:ascii="Arial" w:hAnsi="Arial"/>
                          <w:color w:val="000000"/>
                        </w:rPr>
                        <w:t xml:space="preserve">,  </w:t>
                      </w:r>
                    </w:p>
                    <w:p w:rsidR="00AD3A5C" w:rsidRPr="00E02E0A" w:rsidRDefault="002427CD" w:rsidP="004F25B4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>P</w:t>
                      </w:r>
                      <w:r w:rsidR="00A66805">
                        <w:rPr>
                          <w:rFonts w:ascii="Arial" w:hAnsi="Arial"/>
                          <w:color w:val="000000"/>
                          <w:u w:val="single"/>
                        </w:rPr>
                        <w:t>romotor</w:t>
                      </w:r>
                    </w:p>
                    <w:p w:rsidR="00AD3A5C" w:rsidRDefault="00AD3A5C" w:rsidP="004F25B4">
                      <w:pPr>
                        <w:rPr>
                          <w:color w:val="000000"/>
                        </w:rPr>
                      </w:pPr>
                    </w:p>
                    <w:p w:rsidR="00A66805" w:rsidRDefault="00A66805" w:rsidP="004F25B4">
                      <w:pPr>
                        <w:rPr>
                          <w:color w:val="000000"/>
                        </w:rPr>
                      </w:pPr>
                    </w:p>
                    <w:p w:rsidR="00A66805" w:rsidRPr="00E02E0A" w:rsidRDefault="002427CD" w:rsidP="00A66805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Sanborns</w:t>
                      </w:r>
                      <w:r w:rsidR="00A66805" w:rsidRPr="00E02E0A">
                        <w:rPr>
                          <w:rFonts w:ascii="Arial" w:hAnsi="Arial"/>
                          <w:color w:val="000000"/>
                        </w:rPr>
                        <w:t xml:space="preserve">,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M</w:t>
                      </w:r>
                      <w:r w:rsidR="00AD5B6C">
                        <w:rPr>
                          <w:rFonts w:ascii="Arial" w:hAnsi="Arial"/>
                          <w:color w:val="000000"/>
                          <w:u w:val="single"/>
                        </w:rPr>
                        <w:t>esero de bar</w:t>
                      </w:r>
                    </w:p>
                    <w:p w:rsidR="00A66805" w:rsidRDefault="00A66805" w:rsidP="004F25B4">
                      <w:pPr>
                        <w:rPr>
                          <w:color w:val="000000"/>
                        </w:rPr>
                      </w:pPr>
                    </w:p>
                    <w:p w:rsidR="00AD5B6C" w:rsidRDefault="00AD5B6C" w:rsidP="004F25B4">
                      <w:pPr>
                        <w:rPr>
                          <w:color w:val="000000"/>
                        </w:rPr>
                      </w:pPr>
                    </w:p>
                    <w:p w:rsidR="00AD5B6C" w:rsidRPr="00E02E0A" w:rsidRDefault="00AD5B6C" w:rsidP="00AD5B6C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 xml:space="preserve">Sheraton </w:t>
                      </w:r>
                      <w:r w:rsidR="002427CD">
                        <w:rPr>
                          <w:rFonts w:ascii="Arial" w:hAnsi="Arial"/>
                          <w:b/>
                          <w:color w:val="000000"/>
                        </w:rPr>
                        <w:t>S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 xml:space="preserve">uites </w:t>
                      </w:r>
                      <w:r w:rsidR="002427CD">
                        <w:rPr>
                          <w:rFonts w:ascii="Arial" w:hAnsi="Arial"/>
                          <w:b/>
                          <w:color w:val="000000"/>
                        </w:rPr>
                        <w:t>S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 xml:space="preserve">anta </w:t>
                      </w:r>
                      <w:r w:rsidR="002427CD">
                        <w:rPr>
                          <w:rFonts w:ascii="Arial" w:hAnsi="Arial"/>
                          <w:b/>
                          <w:color w:val="000000"/>
                        </w:rPr>
                        <w:t>F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</w:t>
                      </w:r>
                      <w:r w:rsidRPr="00E02E0A">
                        <w:rPr>
                          <w:rFonts w:ascii="Arial" w:hAnsi="Arial"/>
                          <w:color w:val="000000"/>
                        </w:rPr>
                        <w:t xml:space="preserve">,  </w:t>
                      </w:r>
                    </w:p>
                    <w:p w:rsidR="00AD5B6C" w:rsidRPr="00E02E0A" w:rsidRDefault="00AD5B6C" w:rsidP="004F25B4">
                      <w:pPr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>Mesero</w:t>
                      </w:r>
                      <w:r w:rsidR="002427CD"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 de</w:t>
                      </w: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 banquetes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524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8DA2E7" wp14:editId="41AF4791">
                <wp:simplePos x="0" y="0"/>
                <wp:positionH relativeFrom="column">
                  <wp:posOffset>-2277300</wp:posOffset>
                </wp:positionH>
                <wp:positionV relativeFrom="paragraph">
                  <wp:posOffset>2765673</wp:posOffset>
                </wp:positionV>
                <wp:extent cx="7200900" cy="0"/>
                <wp:effectExtent l="8255" t="10160" r="10795" b="8890"/>
                <wp:wrapNone/>
                <wp:docPr id="5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8BE1E76" id="Conector recto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9.3pt,217.75pt" to="387.7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" strokecolor="lime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B3A611C" wp14:editId="19AC5F58">
                <wp:simplePos x="0" y="0"/>
                <wp:positionH relativeFrom="column">
                  <wp:posOffset>-2348865</wp:posOffset>
                </wp:positionH>
                <wp:positionV relativeFrom="paragraph">
                  <wp:posOffset>3075940</wp:posOffset>
                </wp:positionV>
                <wp:extent cx="3086100" cy="4114800"/>
                <wp:effectExtent l="0" t="0" r="0" b="952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61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075243" w:rsidRDefault="00075243" w:rsidP="004F25B4">
                            <w:pPr>
                              <w:rPr>
                                <w:rFonts w:ascii="Arial" w:hAnsi="Arial"/>
                                <w:b/>
                                <w:color w:val="00FF0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6B3EA1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FF00"/>
                                <w:sz w:val="36"/>
                                <w:szCs w:val="36"/>
                              </w:rPr>
                            </w:pPr>
                            <w:r w:rsidRPr="006B3EA1">
                              <w:rPr>
                                <w:rFonts w:ascii="Arial" w:hAnsi="Arial"/>
                                <w:b/>
                                <w:color w:val="00FF00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:rsidR="00AD3A5C" w:rsidRPr="00E02E0A" w:rsidRDefault="00AD5B6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01/10/2015 a 15/01/2018</w:t>
                            </w:r>
                          </w:p>
                          <w:p w:rsidR="00AD5B6C" w:rsidRDefault="00AD5B6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5B6C" w:rsidRPr="00E02E0A" w:rsidRDefault="00AD5B6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5B6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13/03/2013 a 30/09/2015</w:t>
                            </w:r>
                          </w:p>
                          <w:p w:rsidR="00A66805" w:rsidRPr="00E02E0A" w:rsidRDefault="00A66805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427CD" w:rsidRDefault="002427CD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427CD" w:rsidRDefault="002427CD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5B6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10/07/2007 a 20/07/2009</w:t>
                            </w:r>
                          </w:p>
                          <w:p w:rsidR="00AD5B6C" w:rsidRDefault="00AD5B6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5B6C" w:rsidRDefault="00AD5B6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5B6C" w:rsidRPr="00E02E0A" w:rsidRDefault="00AD5B6C" w:rsidP="004F25B4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AD5B6C" w:rsidRDefault="00AD5B6C" w:rsidP="00AD5B6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05/02/2007 a 25/07/2007</w:t>
                            </w:r>
                          </w:p>
                          <w:p w:rsidR="002427CD" w:rsidRPr="00E02E0A" w:rsidRDefault="002427CD" w:rsidP="00AD5B6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5B6C" w:rsidRPr="00E02E0A" w:rsidRDefault="00AD5B6C" w:rsidP="00AD5B6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5B6C" w:rsidRPr="00E02E0A" w:rsidRDefault="00AD5B6C" w:rsidP="00AD5B6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5B6C" w:rsidRPr="00E02E0A" w:rsidRDefault="00AD5B6C" w:rsidP="00AD5B6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14/09/2000 a 15/01/2007</w:t>
                            </w:r>
                          </w:p>
                          <w:p w:rsidR="00AD5B6C" w:rsidRDefault="00AD5B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B3A611C" id="Cuadro de texto 9" o:spid="_x0000_s1031" type="#_x0000_t202" style="position:absolute;margin-left:-184.95pt;margin-top:242.2pt;width:243pt;height:3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" filled="f" stroked="f">
                <v:path arrowok="t"/>
                <v:textbox>
                  <w:txbxContent>
                    <w:p w:rsidR="00075243" w:rsidRDefault="00075243" w:rsidP="004F25B4">
                      <w:pPr>
                        <w:rPr>
                          <w:rFonts w:ascii="Arial" w:hAnsi="Arial"/>
                          <w:b/>
                          <w:color w:val="00FF00"/>
                          <w:sz w:val="36"/>
                          <w:szCs w:val="36"/>
                        </w:rPr>
                      </w:pPr>
                    </w:p>
                    <w:p w:rsidR="00AD3A5C" w:rsidRPr="006B3EA1" w:rsidRDefault="00AD3A5C" w:rsidP="004F25B4">
                      <w:pPr>
                        <w:rPr>
                          <w:rFonts w:ascii="Arial" w:hAnsi="Arial"/>
                          <w:b/>
                          <w:color w:val="00FF00"/>
                          <w:sz w:val="36"/>
                          <w:szCs w:val="36"/>
                        </w:rPr>
                      </w:pPr>
                      <w:r w:rsidRPr="006B3EA1">
                        <w:rPr>
                          <w:rFonts w:ascii="Arial" w:hAnsi="Arial"/>
                          <w:b/>
                          <w:color w:val="00FF00"/>
                          <w:sz w:val="36"/>
                          <w:szCs w:val="36"/>
                        </w:rPr>
                        <w:t>EXPERIENCIA LABORAL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:rsidR="00AD3A5C" w:rsidRPr="00E02E0A" w:rsidRDefault="00AD5B6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01/10/2015 a 15/01/2018</w:t>
                      </w:r>
                    </w:p>
                    <w:p w:rsidR="00AD5B6C" w:rsidRDefault="00AD5B6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5B6C" w:rsidRPr="00E02E0A" w:rsidRDefault="00AD5B6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5B6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13/03/2013 a 30/09/2015</w:t>
                      </w:r>
                    </w:p>
                    <w:p w:rsidR="00A66805" w:rsidRPr="00E02E0A" w:rsidRDefault="00A66805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2427CD" w:rsidRDefault="002427CD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2427CD" w:rsidRDefault="002427CD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5B6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10/07/2007 a 20/07/2009</w:t>
                      </w:r>
                    </w:p>
                    <w:p w:rsidR="00AD5B6C" w:rsidRDefault="00AD5B6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5B6C" w:rsidRDefault="00AD5B6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5B6C" w:rsidRPr="00E02E0A" w:rsidRDefault="00AD5B6C" w:rsidP="004F25B4">
                      <w:pPr>
                        <w:rPr>
                          <w:color w:val="000000"/>
                        </w:rPr>
                      </w:pPr>
                    </w:p>
                    <w:p w:rsidR="00AD5B6C" w:rsidRDefault="00AD5B6C" w:rsidP="00AD5B6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05/02/2007 a 25/07/2007</w:t>
                      </w:r>
                    </w:p>
                    <w:p w:rsidR="002427CD" w:rsidRPr="00E02E0A" w:rsidRDefault="002427CD" w:rsidP="00AD5B6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5B6C" w:rsidRPr="00E02E0A" w:rsidRDefault="00AD5B6C" w:rsidP="00AD5B6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5B6C" w:rsidRPr="00E02E0A" w:rsidRDefault="00AD5B6C" w:rsidP="00AD5B6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5B6C" w:rsidRPr="00E02E0A" w:rsidRDefault="00AD5B6C" w:rsidP="00AD5B6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14/09/2000 a 15/01/2007</w:t>
                      </w:r>
                    </w:p>
                    <w:p w:rsidR="00AD5B6C" w:rsidRDefault="00AD5B6C"/>
                  </w:txbxContent>
                </v:textbox>
                <w10:wrap type="square"/>
              </v:shape>
            </w:pict>
          </mc:Fallback>
        </mc:AlternateContent>
      </w:r>
      <w:r w:rsidR="00914B9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9500C5B" wp14:editId="1EF6C99D">
                <wp:simplePos x="0" y="0"/>
                <wp:positionH relativeFrom="column">
                  <wp:posOffset>-2348865</wp:posOffset>
                </wp:positionH>
                <wp:positionV relativeFrom="paragraph">
                  <wp:posOffset>904240</wp:posOffset>
                </wp:positionV>
                <wp:extent cx="7200900" cy="217170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AD3A5C" w:rsidRPr="006B3EA1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FF00"/>
                                <w:sz w:val="20"/>
                                <w:szCs w:val="20"/>
                              </w:rPr>
                            </w:pPr>
                            <w:r w:rsidRPr="006B3EA1">
                              <w:rPr>
                                <w:rFonts w:ascii="Arial" w:hAnsi="Arial"/>
                                <w:b/>
                                <w:color w:val="00FF00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66805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Certificado de entrenador personal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02E0A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Universidad </w:t>
                            </w:r>
                            <w:r w:rsidR="00A66805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del deporte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6805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6805">
                              <w:rPr>
                                <w:rFonts w:ascii="Arial" w:hAnsi="Arial"/>
                                <w:color w:val="000000"/>
                              </w:rPr>
                              <w:t>Certificado de secundaria</w:t>
                            </w:r>
                          </w:p>
                          <w:p w:rsidR="00AD3A5C" w:rsidRDefault="00A66805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INEA</w:t>
                            </w:r>
                          </w:p>
                          <w:p w:rsidR="00075243" w:rsidRDefault="00075243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75243" w:rsidRPr="00E02E0A" w:rsidRDefault="00075243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500C5B" id="Cuadro de texto 8" o:spid="_x0000_s1033" type="#_x0000_t202" style="position:absolute;margin-left:-184.95pt;margin-top:71.2pt;width:567pt;height:17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" filled="f" stroked="f">
                <v:path arrowok="t"/>
                <v:textbox>
                  <w:txbxContent>
                    <w:p w:rsidR="00AD3A5C" w:rsidRPr="006B3EA1" w:rsidRDefault="00AD3A5C" w:rsidP="004F25B4">
                      <w:pPr>
                        <w:rPr>
                          <w:rFonts w:ascii="Arial" w:hAnsi="Arial"/>
                          <w:b/>
                          <w:color w:val="00FF00"/>
                          <w:sz w:val="20"/>
                          <w:szCs w:val="20"/>
                        </w:rPr>
                      </w:pPr>
                      <w:r w:rsidRPr="006B3EA1">
                        <w:rPr>
                          <w:rFonts w:ascii="Arial" w:hAnsi="Arial"/>
                          <w:b/>
                          <w:color w:val="00FF00"/>
                          <w:sz w:val="36"/>
                          <w:szCs w:val="36"/>
                        </w:rPr>
                        <w:t>ESTUDIOS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66805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Certificado de entrenador personal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E02E0A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Universidad </w:t>
                      </w:r>
                      <w:r w:rsidR="00A66805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del deporte</w:t>
                      </w:r>
                    </w:p>
                    <w:p w:rsidR="00AD3A5C" w:rsidRPr="00E02E0A" w:rsidRDefault="00AD3A5C" w:rsidP="004F25B4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66805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66805">
                        <w:rPr>
                          <w:rFonts w:ascii="Arial" w:hAnsi="Arial"/>
                          <w:color w:val="000000"/>
                        </w:rPr>
                        <w:t>Certificado de secundaria</w:t>
                      </w:r>
                    </w:p>
                    <w:p w:rsidR="00AD3A5C" w:rsidRDefault="00A66805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INEA</w:t>
                      </w:r>
                    </w:p>
                    <w:p w:rsidR="00075243" w:rsidRDefault="00075243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:rsidR="00075243" w:rsidRPr="00E02E0A" w:rsidRDefault="00075243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4B9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A15B9B" wp14:editId="554445C3">
                <wp:simplePos x="0" y="0"/>
                <wp:positionH relativeFrom="column">
                  <wp:posOffset>-2348865</wp:posOffset>
                </wp:positionH>
                <wp:positionV relativeFrom="paragraph">
                  <wp:posOffset>1247140</wp:posOffset>
                </wp:positionV>
                <wp:extent cx="7200900" cy="0"/>
                <wp:effectExtent l="8255" t="12065" r="10795" b="698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954641E" id="Conector recto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98.2pt" to="382.0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" strokecolor="lime"/>
            </w:pict>
          </mc:Fallback>
        </mc:AlternateContent>
      </w:r>
    </w:p>
    <w:p w:rsidR="00A70072" w:rsidRPr="00A70072" w:rsidRDefault="00914B99" w:rsidP="00A70072"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2514600</wp:posOffset>
                </wp:positionV>
                <wp:extent cx="7200900" cy="0"/>
                <wp:effectExtent l="13970" t="13970" r="5080" b="5080"/>
                <wp:wrapNone/>
                <wp:docPr id="3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604B9D0" id="Conector recto 1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95pt,198pt" to="495.0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" strokecolor="lime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-342265</wp:posOffset>
                </wp:positionV>
                <wp:extent cx="7200900" cy="0"/>
                <wp:effectExtent l="13970" t="5080" r="5080" b="13970"/>
                <wp:wrapNone/>
                <wp:docPr id="1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2A7F09E" id="Conector recto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95pt,-26.95pt" to="495.05pt,-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" strokecolor="lime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-685165</wp:posOffset>
                </wp:positionV>
                <wp:extent cx="7200900" cy="5715000"/>
                <wp:effectExtent l="0" t="0" r="0" b="0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AD3A5C" w:rsidRDefault="00AD3A5C" w:rsidP="004835EE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E02E0A" w:rsidRDefault="00AD3A5C" w:rsidP="004835EE">
                            <w:pPr>
                              <w:rPr>
                                <w:rFonts w:ascii="Arial" w:hAnsi="Arial"/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  <w:r w:rsidRPr="006B3EA1">
                              <w:rPr>
                                <w:rFonts w:ascii="Arial" w:hAnsi="Arial"/>
                                <w:b/>
                                <w:color w:val="00FF00"/>
                                <w:sz w:val="36"/>
                                <w:szCs w:val="36"/>
                              </w:rPr>
                              <w:t>FORMACIONES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660066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B3EA1">
                              <w:rPr>
                                <w:rFonts w:ascii="Arial" w:hAnsi="Arial"/>
                                <w:b/>
                                <w:color w:val="00FF00"/>
                                <w:sz w:val="36"/>
                                <w:szCs w:val="36"/>
                              </w:rPr>
                              <w:t>ADICIONALES E INTERESES</w:t>
                            </w:r>
                          </w:p>
                          <w:p w:rsidR="00AD5B6C" w:rsidRDefault="00AD5B6C" w:rsidP="004835EE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AD5B6C" w:rsidRDefault="00AD5B6C" w:rsidP="004835EE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AD5B6C" w:rsidRDefault="00AD5B6C" w:rsidP="004835EE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2427CD" w:rsidRDefault="00AD5B6C" w:rsidP="004835EE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DIPLOMA DE PRIMEROS AUXILIOS,</w:t>
                            </w:r>
                          </w:p>
                          <w:p w:rsidR="002427CD" w:rsidRDefault="00AD5B6C" w:rsidP="004835EE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DIPLOMA DE SEMINARIO DE ENTRENAMIENTO CON PESAS,</w:t>
                            </w:r>
                          </w:p>
                          <w:p w:rsidR="002427CD" w:rsidRDefault="00AD5B6C" w:rsidP="004835EE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WEBINAR DE PROGRAMACION Y DOSIFICACION PARA LA HIPERTROFIA,</w:t>
                            </w:r>
                          </w:p>
                          <w:p w:rsidR="002427CD" w:rsidRDefault="00AD5B6C" w:rsidP="004835EE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CONSTANCIA PREVENCION Y COMBATE DE INCENDIOS</w:t>
                            </w:r>
                            <w:r w:rsidR="00D54382">
                              <w:rPr>
                                <w:rFonts w:ascii="Arial" w:hAnsi="Arial"/>
                              </w:rPr>
                              <w:t>”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LA POSTA</w:t>
                            </w:r>
                            <w:r w:rsidR="00D54382">
                              <w:rPr>
                                <w:rFonts w:ascii="Arial" w:hAnsi="Arial"/>
                              </w:rPr>
                              <w:t>”</w:t>
                            </w:r>
                            <w:r>
                              <w:rPr>
                                <w:rFonts w:ascii="Arial" w:hAnsi="Arial"/>
                              </w:rPr>
                              <w:t>,</w:t>
                            </w:r>
                          </w:p>
                          <w:p w:rsidR="002427CD" w:rsidRDefault="00AD5B6C" w:rsidP="004835EE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CONSTANCIA DE BRIGADA DE PRIMEROS AUXILIOS</w:t>
                            </w:r>
                            <w:r w:rsidR="008A59C6">
                              <w:rPr>
                                <w:rFonts w:ascii="Arial" w:hAnsi="Arial"/>
                              </w:rPr>
                              <w:t xml:space="preserve">, </w:t>
                            </w:r>
                          </w:p>
                          <w:p w:rsidR="002427CD" w:rsidRDefault="008A59C6" w:rsidP="004835EE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CONSTANCIA DE BRIGADA DE EVACUACION BUSQUEDA Y RESCATE,</w:t>
                            </w:r>
                          </w:p>
                          <w:p w:rsidR="002427CD" w:rsidRDefault="008A59C6" w:rsidP="004835EE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CONSTANCIA DE BRIGADA DE COMBATE DE INCENDIOS ”USO Y MANEJO DE EXTINTOR”</w:t>
                            </w:r>
                          </w:p>
                          <w:p w:rsidR="002427CD" w:rsidRDefault="002427CD" w:rsidP="004835EE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INGLÉS BÁSICO</w:t>
                            </w:r>
                            <w:r w:rsidR="00AD5B6C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8A59C6">
                              <w:rPr>
                                <w:rFonts w:ascii="Arial" w:hAnsi="Arial"/>
                              </w:rPr>
                              <w:t>.</w:t>
                            </w:r>
                          </w:p>
                          <w:p w:rsidR="00AD3A5C" w:rsidRPr="0044216C" w:rsidRDefault="00AD3A5C" w:rsidP="004835EE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  <w:p w:rsidR="00AD3A5C" w:rsidRPr="0044216C" w:rsidRDefault="00AD3A5C" w:rsidP="004835EE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AD3A5C" w:rsidRPr="0044216C" w:rsidRDefault="00AD3A5C" w:rsidP="004835EE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Deportes Hobbies:</w:t>
                            </w:r>
                            <w:r w:rsidR="008A59C6">
                              <w:rPr>
                                <w:rFonts w:ascii="Arial" w:hAnsi="Arial"/>
                              </w:rPr>
                              <w:t xml:space="preserve"> PESAS</w:t>
                            </w:r>
                            <w:r w:rsidR="00D54382">
                              <w:rPr>
                                <w:rFonts w:ascii="Arial" w:hAnsi="Arial"/>
                              </w:rPr>
                              <w:t>, ANIME, LEER Y HACER REPARACIONES EN CASA.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ab/>
                            </w:r>
                            <w:r w:rsidRPr="0044216C">
                              <w:rPr>
                                <w:rFonts w:ascii="Arial" w:hAnsi="Arial"/>
                              </w:rPr>
                              <w:tab/>
                              <w:t xml:space="preserve">                                          </w:t>
                            </w:r>
                          </w:p>
                          <w:p w:rsidR="00AD3A5C" w:rsidRPr="008D3FF0" w:rsidRDefault="00AD3A5C" w:rsidP="004835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D3A5C" w:rsidRDefault="00AD3A5C" w:rsidP="004835EE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D54382" w:rsidRDefault="00D54382" w:rsidP="004835EE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D54382" w:rsidRPr="00E02E0A" w:rsidRDefault="00D54382" w:rsidP="002427C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Cuadro de texto 13" o:spid="_x0000_s1033" type="#_x0000_t202" style="position:absolute;margin-left:-71.95pt;margin-top:-53.95pt;width:567pt;height:45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" filled="f" stroked="f">
                <v:path arrowok="t"/>
                <v:textbox>
                  <w:txbxContent>
                    <w:p w:rsidR="00AD3A5C" w:rsidRDefault="00AD3A5C" w:rsidP="004835EE">
                      <w:pPr>
                        <w:rPr>
                          <w:rFonts w:ascii="Arial" w:hAnsi="Arial"/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AD3A5C" w:rsidRPr="00E02E0A" w:rsidRDefault="00AD3A5C" w:rsidP="004835EE">
                      <w:pPr>
                        <w:rPr>
                          <w:rFonts w:ascii="Arial" w:hAnsi="Arial"/>
                          <w:b/>
                          <w:color w:val="660066"/>
                          <w:sz w:val="36"/>
                          <w:szCs w:val="36"/>
                        </w:rPr>
                      </w:pPr>
                      <w:r w:rsidRPr="006B3EA1">
                        <w:rPr>
                          <w:rFonts w:ascii="Arial" w:hAnsi="Arial"/>
                          <w:b/>
                          <w:color w:val="00FF00"/>
                          <w:sz w:val="36"/>
                          <w:szCs w:val="36"/>
                        </w:rPr>
                        <w:t>FORMACIONES</w:t>
                      </w:r>
                      <w:r w:rsidRPr="00E02E0A">
                        <w:rPr>
                          <w:rFonts w:ascii="Arial" w:hAnsi="Arial"/>
                          <w:b/>
                          <w:color w:val="660066"/>
                          <w:sz w:val="36"/>
                          <w:szCs w:val="36"/>
                        </w:rPr>
                        <w:t xml:space="preserve"> </w:t>
                      </w:r>
                      <w:r w:rsidRPr="006B3EA1">
                        <w:rPr>
                          <w:rFonts w:ascii="Arial" w:hAnsi="Arial"/>
                          <w:b/>
                          <w:color w:val="00FF00"/>
                          <w:sz w:val="36"/>
                          <w:szCs w:val="36"/>
                        </w:rPr>
                        <w:t>ADICIONALES E INTERESES</w:t>
                      </w:r>
                    </w:p>
                    <w:p w:rsidR="00AD5B6C" w:rsidRDefault="00AD5B6C" w:rsidP="004835EE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AD5B6C" w:rsidRDefault="00AD5B6C" w:rsidP="004835EE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AD5B6C" w:rsidRDefault="00AD5B6C" w:rsidP="004835EE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2427CD" w:rsidRDefault="00AD5B6C" w:rsidP="004835EE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DIPLOMA DE PRIMEROS AUXILIOS,</w:t>
                      </w:r>
                    </w:p>
                    <w:p w:rsidR="002427CD" w:rsidRDefault="00AD5B6C" w:rsidP="004835EE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DIPLOMA DE SEMINARIO DE ENTRENAMIENTO CON PESAS,</w:t>
                      </w:r>
                    </w:p>
                    <w:p w:rsidR="002427CD" w:rsidRDefault="00AD5B6C" w:rsidP="004835EE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WEBINAR DE PROGRAMACION Y DOSIFICACION PARA LA HIPERTROFIA,</w:t>
                      </w:r>
                    </w:p>
                    <w:p w:rsidR="002427CD" w:rsidRDefault="00AD5B6C" w:rsidP="004835EE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CONSTANCIA PREVENCION Y COMBATE DE INCENDIOS</w:t>
                      </w:r>
                      <w:r w:rsidR="00D54382">
                        <w:rPr>
                          <w:rFonts w:ascii="Arial" w:hAnsi="Arial"/>
                        </w:rPr>
                        <w:t>”</w:t>
                      </w:r>
                      <w:r>
                        <w:rPr>
                          <w:rFonts w:ascii="Arial" w:hAnsi="Arial"/>
                        </w:rPr>
                        <w:t xml:space="preserve"> LA POSTA</w:t>
                      </w:r>
                      <w:r w:rsidR="00D54382">
                        <w:rPr>
                          <w:rFonts w:ascii="Arial" w:hAnsi="Arial"/>
                        </w:rPr>
                        <w:t>”</w:t>
                      </w:r>
                      <w:r>
                        <w:rPr>
                          <w:rFonts w:ascii="Arial" w:hAnsi="Arial"/>
                        </w:rPr>
                        <w:t>,</w:t>
                      </w:r>
                    </w:p>
                    <w:p w:rsidR="002427CD" w:rsidRDefault="00AD5B6C" w:rsidP="004835EE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CONSTANCIA DE BRIGADA DE PRIMEROS AUXILIOS</w:t>
                      </w:r>
                      <w:r w:rsidR="008A59C6">
                        <w:rPr>
                          <w:rFonts w:ascii="Arial" w:hAnsi="Arial"/>
                        </w:rPr>
                        <w:t xml:space="preserve">, </w:t>
                      </w:r>
                    </w:p>
                    <w:p w:rsidR="002427CD" w:rsidRDefault="008A59C6" w:rsidP="004835EE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CONSTANCIA DE BRIGADA DE EVACUACION BUSQUEDA Y RESCATE,</w:t>
                      </w:r>
                    </w:p>
                    <w:p w:rsidR="002427CD" w:rsidRDefault="008A59C6" w:rsidP="004835EE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CONSTANCIA DE BRIGADA DE COMBATE DE INCENDIOS ”USO Y MANEJO DE EXTINTOR”</w:t>
                      </w:r>
                    </w:p>
                    <w:p w:rsidR="002427CD" w:rsidRDefault="002427CD" w:rsidP="004835EE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INGLÉS BÁSICO</w:t>
                      </w:r>
                      <w:r w:rsidR="00AD5B6C">
                        <w:rPr>
                          <w:rFonts w:ascii="Arial" w:hAnsi="Arial"/>
                        </w:rPr>
                        <w:t xml:space="preserve"> </w:t>
                      </w:r>
                      <w:r w:rsidR="008A59C6">
                        <w:rPr>
                          <w:rFonts w:ascii="Arial" w:hAnsi="Arial"/>
                        </w:rPr>
                        <w:t>.</w:t>
                      </w:r>
                    </w:p>
                    <w:p w:rsidR="00AD3A5C" w:rsidRPr="0044216C" w:rsidRDefault="00AD3A5C" w:rsidP="004835EE">
                      <w:pPr>
                        <w:jc w:val="center"/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 xml:space="preserve"> </w:t>
                      </w:r>
                    </w:p>
                    <w:p w:rsidR="00AD3A5C" w:rsidRPr="0044216C" w:rsidRDefault="00AD3A5C" w:rsidP="004835EE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AD3A5C" w:rsidRPr="0044216C" w:rsidRDefault="00AD3A5C" w:rsidP="004835EE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  <w:b/>
                        </w:rPr>
                        <w:t>Deportes Hobbies:</w:t>
                      </w:r>
                      <w:r w:rsidR="008A59C6">
                        <w:rPr>
                          <w:rFonts w:ascii="Arial" w:hAnsi="Arial"/>
                        </w:rPr>
                        <w:t xml:space="preserve"> PESAS</w:t>
                      </w:r>
                      <w:r w:rsidR="00D54382">
                        <w:rPr>
                          <w:rFonts w:ascii="Arial" w:hAnsi="Arial"/>
                        </w:rPr>
                        <w:t>, ANIME, LEER Y HACER REPARACIONES EN CASA.</w:t>
                      </w:r>
                      <w:r w:rsidRPr="0044216C">
                        <w:rPr>
                          <w:rFonts w:ascii="Arial" w:hAnsi="Arial"/>
                        </w:rPr>
                        <w:tab/>
                      </w:r>
                      <w:r w:rsidRPr="0044216C">
                        <w:rPr>
                          <w:rFonts w:ascii="Arial" w:hAnsi="Arial"/>
                        </w:rPr>
                        <w:tab/>
                        <w:t xml:space="preserve">                                          </w:t>
                      </w:r>
                    </w:p>
                    <w:p w:rsidR="00AD3A5C" w:rsidRPr="008D3FF0" w:rsidRDefault="00AD3A5C" w:rsidP="004835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D3A5C" w:rsidRDefault="00AD3A5C" w:rsidP="004835EE">
                      <w:pPr>
                        <w:rPr>
                          <w:color w:val="000000"/>
                        </w:rPr>
                      </w:pPr>
                    </w:p>
                    <w:p w:rsidR="00D54382" w:rsidRDefault="00D54382" w:rsidP="004835EE">
                      <w:pPr>
                        <w:rPr>
                          <w:color w:val="000000"/>
                        </w:rPr>
                      </w:pPr>
                    </w:p>
                    <w:p w:rsidR="00D54382" w:rsidRPr="00E02E0A" w:rsidRDefault="00D54382" w:rsidP="002427CD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E24" w:rsidRDefault="00781E24" w:rsidP="00A70072">
      <w:r>
        <w:separator/>
      </w:r>
    </w:p>
  </w:endnote>
  <w:endnote w:type="continuationSeparator" w:id="0">
    <w:p w:rsidR="00781E24" w:rsidRDefault="00781E24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E24" w:rsidRDefault="00781E24" w:rsidP="00A70072">
      <w:r>
        <w:separator/>
      </w:r>
    </w:p>
  </w:footnote>
  <w:footnote w:type="continuationSeparator" w:id="0">
    <w:p w:rsidR="00781E24" w:rsidRDefault="00781E24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>
      <o:colormru v:ext="edit" colors="#408000,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F1"/>
    <w:rsid w:val="00075243"/>
    <w:rsid w:val="000A6FC0"/>
    <w:rsid w:val="001F0706"/>
    <w:rsid w:val="00240ED3"/>
    <w:rsid w:val="002427CD"/>
    <w:rsid w:val="003361D5"/>
    <w:rsid w:val="00380B63"/>
    <w:rsid w:val="003D68E7"/>
    <w:rsid w:val="0044216C"/>
    <w:rsid w:val="004835EE"/>
    <w:rsid w:val="004F25B4"/>
    <w:rsid w:val="005509B0"/>
    <w:rsid w:val="006B3EA1"/>
    <w:rsid w:val="00781E24"/>
    <w:rsid w:val="007B3AE8"/>
    <w:rsid w:val="008A59C6"/>
    <w:rsid w:val="00914B99"/>
    <w:rsid w:val="00A66805"/>
    <w:rsid w:val="00A70072"/>
    <w:rsid w:val="00AC6A73"/>
    <w:rsid w:val="00AD3A5C"/>
    <w:rsid w:val="00AD5B6C"/>
    <w:rsid w:val="00B07E9F"/>
    <w:rsid w:val="00B476C7"/>
    <w:rsid w:val="00BE1BDB"/>
    <w:rsid w:val="00C777B0"/>
    <w:rsid w:val="00C813FF"/>
    <w:rsid w:val="00D54382"/>
    <w:rsid w:val="00D860E1"/>
    <w:rsid w:val="00DE61F4"/>
    <w:rsid w:val="00E02E0A"/>
    <w:rsid w:val="00E16F5F"/>
    <w:rsid w:val="00E540F1"/>
    <w:rsid w:val="00F15C60"/>
    <w:rsid w:val="00F721A0"/>
    <w:rsid w:val="00F739EC"/>
    <w:rsid w:val="00F8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408000,lime"/>
    </o:shapedefaults>
    <o:shapelayout v:ext="edit">
      <o:idmap v:ext="edit" data="1"/>
    </o:shapelayout>
  </w:shapeDefaults>
  <w:decimalSymbol w:val="."/>
  <w:listSeparator w:val=","/>
  <w14:defaultImageDpi w14:val="300"/>
  <w15:docId w15:val="{8AE48A67-813E-4495-B92C-C3D35055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805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VER1\Downloads\Formato12.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C282C3-3CAA-4360-A6DF-81F30803B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Formato12.1.dotx</Template>
  <TotalTime>5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Links>
    <vt:vector size="12" baseType="variant">
      <vt:variant>
        <vt:i4>50</vt:i4>
      </vt:variant>
      <vt:variant>
        <vt:i4>2103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  <vt:variant>
        <vt:i4>50</vt:i4>
      </vt:variant>
      <vt:variant>
        <vt:i4>2731</vt:i4>
      </vt:variant>
      <vt:variant>
        <vt:i4>1026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3</cp:revision>
  <dcterms:created xsi:type="dcterms:W3CDTF">2018-01-27T18:54:00Z</dcterms:created>
  <dcterms:modified xsi:type="dcterms:W3CDTF">2018-03-13T23:34:00Z</dcterms:modified>
</cp:coreProperties>
</file>