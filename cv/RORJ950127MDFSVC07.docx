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Y="308"/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7"/>
        <w:gridCol w:w="1958"/>
      </w:tblGrid>
      <w:tr w:rsidR="00132361" w14:paraId="79824340" w14:textId="77777777" w:rsidTr="009922A8">
        <w:trPr>
          <w:trHeight w:val="642"/>
        </w:trPr>
        <w:tc>
          <w:tcPr>
            <w:tcW w:w="4323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14:paraId="7096F0A6" w14:textId="77777777" w:rsidR="009922A8" w:rsidRDefault="00741E9D" w:rsidP="009922A8">
            <w:pPr>
              <w:pStyle w:val="Nombre"/>
              <w:jc w:val="center"/>
            </w:pPr>
            <w:sdt>
              <w:sdtPr>
                <w:rPr>
                  <w:b w:val="0"/>
                  <w:bCs/>
                </w:rPr>
                <w:alias w:val="Autor"/>
                <w:id w:val="-747420753"/>
                <w:placeholder>
                  <w:docPart w:val="3524250D31234F3A8501036A44C1138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306C02">
                  <w:rPr>
                    <w:b w:val="0"/>
                    <w:bCs/>
                  </w:rPr>
                  <w:t>Jaqueline Altamirano Contreras</w:t>
                </w:r>
              </w:sdtContent>
            </w:sdt>
          </w:p>
        </w:tc>
        <w:tc>
          <w:tcPr>
            <w:tcW w:w="677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14:paraId="699AFA53" w14:textId="77777777" w:rsidR="009922A8" w:rsidRDefault="00132361" w:rsidP="009922A8">
            <w:pPr>
              <w:pStyle w:val="Sinespaciado"/>
              <w:ind w:left="71" w:hanging="71"/>
              <w:jc w:val="right"/>
            </w:pPr>
            <w:r>
              <w:rPr>
                <w:noProof/>
              </w:rPr>
              <w:drawing>
                <wp:inline distT="0" distB="0" distL="0" distR="0" wp14:anchorId="742B58FB" wp14:editId="3E0181C1">
                  <wp:extent cx="885814" cy="1023620"/>
                  <wp:effectExtent l="133350" t="114300" r="124460" b="13843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jaqui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58" t="-3866" r="6061"/>
                          <a:stretch/>
                        </pic:blipFill>
                        <pic:spPr bwMode="auto">
                          <a:xfrm flipH="1">
                            <a:off x="0" y="0"/>
                            <a:ext cx="890471" cy="10290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361" w14:paraId="162A218E" w14:textId="77777777" w:rsidTr="009922A8">
        <w:trPr>
          <w:trHeight w:val="18"/>
        </w:trPr>
        <w:tc>
          <w:tcPr>
            <w:tcW w:w="4323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14:paraId="155AED2E" w14:textId="77777777" w:rsidR="009922A8" w:rsidRDefault="00741E9D" w:rsidP="009922A8">
            <w:pPr>
              <w:pStyle w:val="Sinespaciado"/>
              <w:jc w:val="center"/>
              <w:rPr>
                <w:caps/>
                <w:color w:val="FFFFFF" w:themeColor="background1"/>
              </w:rPr>
            </w:pPr>
            <w:sdt>
              <w:sdtPr>
                <w:rPr>
                  <w:caps/>
                  <w:color w:val="FFFFFF" w:themeColor="background1"/>
                  <w:sz w:val="18"/>
                  <w:szCs w:val="18"/>
                </w:rPr>
                <w:alias w:val="Dirección"/>
                <w:id w:val="-741638233"/>
                <w:placeholder>
                  <w:docPart w:val="5788AC3159B7406E8A6C97BE8B19973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306C02">
                  <w:rPr>
                    <w:caps/>
                    <w:color w:val="FFFFFF" w:themeColor="background1"/>
                    <w:sz w:val="18"/>
                    <w:szCs w:val="18"/>
                  </w:rPr>
                  <w:t>cERRO DEL FRAILE #1237 cOL. RESIDENCIAL SANTA CATARINA EN sANTA CATARINA, NUEVO LEÓN.</w:t>
                </w:r>
              </w:sdtContent>
            </w:sdt>
          </w:p>
        </w:tc>
        <w:tc>
          <w:tcPr>
            <w:tcW w:w="677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14:paraId="5C49CC29" w14:textId="77777777" w:rsidR="009922A8" w:rsidRDefault="009922A8" w:rsidP="009922A8">
            <w:pPr>
              <w:pStyle w:val="Sinespaciado"/>
            </w:pPr>
          </w:p>
        </w:tc>
      </w:tr>
      <w:tr w:rsidR="00132361" w14:paraId="2EF723BA" w14:textId="77777777" w:rsidTr="009922A8">
        <w:trPr>
          <w:trHeight w:val="72"/>
        </w:trPr>
        <w:tc>
          <w:tcPr>
            <w:tcW w:w="4323" w:type="pct"/>
            <w:tcBorders>
              <w:top w:val="single" w:sz="4" w:space="0" w:color="6B7C7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560433" w14:textId="258A0F01" w:rsidR="009922A8" w:rsidRPr="009922A8" w:rsidRDefault="00741E9D" w:rsidP="009922A8">
            <w:pPr>
              <w:pStyle w:val="Sinespaciado"/>
              <w:jc w:val="center"/>
              <w:rPr>
                <w:color w:val="93A299" w:themeColor="accent1"/>
                <w:sz w:val="22"/>
                <w:lang w:val="es-ES"/>
              </w:rPr>
            </w:pPr>
            <w:sdt>
              <w:sdtPr>
                <w:rPr>
                  <w:b/>
                  <w:color w:val="93A299" w:themeColor="accent1"/>
                  <w:sz w:val="22"/>
                </w:rPr>
                <w:alias w:val="Teléfono"/>
                <w:id w:val="-1808010215"/>
                <w:placeholder>
                  <w:docPart w:val="E317E7B163164D5DAE729B66A2FFF942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C23EC8">
                  <w:rPr>
                    <w:b/>
                    <w:color w:val="93A299" w:themeColor="accent1"/>
                    <w:sz w:val="22"/>
                  </w:rPr>
                  <w:t>Tel</w:t>
                </w:r>
                <w:r w:rsidR="00132361">
                  <w:rPr>
                    <w:b/>
                    <w:color w:val="93A299" w:themeColor="accent1"/>
                    <w:sz w:val="22"/>
                  </w:rPr>
                  <w:t>: 8115645355</w:t>
                </w:r>
              </w:sdtContent>
            </w:sdt>
            <w:r w:rsidR="009922A8" w:rsidRPr="009922A8">
              <w:rPr>
                <w:color w:val="93A299" w:themeColor="accent1"/>
                <w:sz w:val="22"/>
                <w:lang w:val="es-ES"/>
              </w:rPr>
              <w:t xml:space="preserve">  ▪  </w:t>
            </w:r>
            <w:r w:rsidR="009922A8">
              <w:rPr>
                <w:color w:val="93A299" w:themeColor="accent1"/>
                <w:sz w:val="22"/>
                <w:lang w:val="es-ES"/>
              </w:rPr>
              <w:t>Correo;</w:t>
            </w:r>
            <w:r w:rsidR="009922A8" w:rsidRPr="009922A8">
              <w:rPr>
                <w:rFonts w:eastAsiaTheme="minorEastAsia"/>
                <w:color w:val="93A299" w:themeColor="accent1"/>
                <w:sz w:val="22"/>
                <w:lang w:val="es-ES"/>
              </w:rPr>
              <w:t xml:space="preserve"> </w:t>
            </w:r>
            <w:sdt>
              <w:sdtPr>
                <w:rPr>
                  <w:b/>
                  <w:color w:val="93A299" w:themeColor="accent1"/>
                  <w:sz w:val="22"/>
                </w:rPr>
                <w:alias w:val="Dirección de correo electrónico"/>
                <w:id w:val="-725216357"/>
                <w:placeholder>
                  <w:docPart w:val="6264E1CD80D945A39CB94F4CEBE0D21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06C02">
                  <w:rPr>
                    <w:b/>
                    <w:color w:val="93A299" w:themeColor="accent1"/>
                    <w:sz w:val="22"/>
                  </w:rPr>
                  <w:t>altamiranoc96@gmail.com</w:t>
                </w:r>
              </w:sdtContent>
            </w:sdt>
            <w:r w:rsidR="009922A8" w:rsidRPr="009922A8">
              <w:rPr>
                <w:color w:val="93A299" w:themeColor="accent1"/>
                <w:sz w:val="22"/>
                <w:lang w:val="es-ES"/>
              </w:rPr>
              <w:t xml:space="preserve">   </w:t>
            </w:r>
          </w:p>
        </w:tc>
        <w:tc>
          <w:tcPr>
            <w:tcW w:w="6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BFA89" w14:textId="77777777" w:rsidR="009922A8" w:rsidRDefault="009922A8" w:rsidP="009922A8">
            <w:pPr>
              <w:pStyle w:val="Sinespaciado"/>
            </w:pPr>
          </w:p>
        </w:tc>
      </w:tr>
    </w:tbl>
    <w:sdt>
      <w:sdtPr>
        <w:rPr>
          <w:b/>
          <w:bCs/>
          <w:color w:val="595154" w:themeColor="accent6" w:themeShade="BF"/>
          <w:sz w:val="18"/>
          <w:szCs w:val="18"/>
        </w:rPr>
        <w:alias w:val="Nombre del currículo"/>
        <w:tag w:val="Nombre del currículo"/>
        <w:id w:val="-925414414"/>
        <w:placeholder>
          <w:docPart w:val="326D7CA976E84DC588A9793ED23C7A07"/>
        </w:placeholder>
        <w:docPartList>
          <w:docPartGallery w:val="Quick Parts"/>
          <w:docPartCategory w:val=" Nombre del currículo"/>
        </w:docPartList>
      </w:sdtPr>
      <w:sdtEndPr>
        <w:rPr>
          <w:rFonts w:eastAsiaTheme="minorEastAsia"/>
        </w:rPr>
      </w:sdtEndPr>
      <w:sdtContent>
        <w:p w14:paraId="5A2254C2" w14:textId="77777777" w:rsidR="009922A8" w:rsidRPr="009922A8" w:rsidRDefault="009922A8" w:rsidP="009922A8">
          <w:pPr>
            <w:spacing w:line="240" w:lineRule="auto"/>
            <w:jc w:val="center"/>
            <w:rPr>
              <w:b/>
              <w:bCs/>
              <w:color w:val="595154" w:themeColor="accent6" w:themeShade="BF"/>
              <w:sz w:val="18"/>
              <w:szCs w:val="18"/>
            </w:rPr>
          </w:pPr>
        </w:p>
        <w:p w14:paraId="721A8D89" w14:textId="77777777" w:rsidR="003C72DE" w:rsidRPr="009922A8" w:rsidRDefault="003C72DE" w:rsidP="009922A8">
          <w:pPr>
            <w:spacing w:line="240" w:lineRule="auto"/>
            <w:jc w:val="center"/>
            <w:rPr>
              <w:b/>
              <w:bCs/>
              <w:color w:val="595154" w:themeColor="accent6" w:themeShade="BF"/>
              <w:sz w:val="20"/>
              <w:szCs w:val="20"/>
            </w:rPr>
          </w:pPr>
          <w:r w:rsidRPr="009922A8">
            <w:rPr>
              <w:b/>
              <w:bCs/>
              <w:color w:val="595154" w:themeColor="accent6" w:themeShade="BF"/>
              <w:sz w:val="20"/>
              <w:szCs w:val="20"/>
            </w:rPr>
            <w:t>CURP:AACJ960620MNLLNQ02</w:t>
          </w:r>
          <w:r w:rsidR="009922A8" w:rsidRPr="009922A8">
            <w:rPr>
              <w:b/>
              <w:bCs/>
              <w:color w:val="595154" w:themeColor="accent6" w:themeShade="BF"/>
              <w:sz w:val="20"/>
              <w:szCs w:val="20"/>
            </w:rPr>
            <w:t xml:space="preserve">  </w:t>
          </w:r>
          <w:r w:rsidRPr="009922A8">
            <w:rPr>
              <w:b/>
              <w:bCs/>
              <w:color w:val="595154" w:themeColor="accent6" w:themeShade="BF"/>
              <w:sz w:val="20"/>
              <w:szCs w:val="20"/>
            </w:rPr>
            <w:t xml:space="preserve"> </w:t>
          </w:r>
          <w:r w:rsidR="009922A8" w:rsidRPr="009922A8">
            <w:rPr>
              <w:b/>
              <w:bCs/>
              <w:color w:val="595154" w:themeColor="accent6" w:themeShade="BF"/>
              <w:sz w:val="20"/>
              <w:szCs w:val="20"/>
            </w:rPr>
            <w:t xml:space="preserve">//     </w:t>
          </w:r>
          <w:r w:rsidRPr="009922A8">
            <w:rPr>
              <w:b/>
              <w:bCs/>
              <w:color w:val="595154" w:themeColor="accent6" w:themeShade="BF"/>
              <w:sz w:val="20"/>
              <w:szCs w:val="20"/>
            </w:rPr>
            <w:t xml:space="preserve">No. Seguro Social  38159631449 </w:t>
          </w:r>
          <w:r w:rsidR="009922A8" w:rsidRPr="009922A8">
            <w:rPr>
              <w:b/>
              <w:bCs/>
              <w:color w:val="595154" w:themeColor="accent6" w:themeShade="BF"/>
              <w:sz w:val="20"/>
              <w:szCs w:val="20"/>
            </w:rPr>
            <w:t xml:space="preserve">   //   </w:t>
          </w:r>
          <w:r w:rsidRPr="009922A8">
            <w:rPr>
              <w:b/>
              <w:bCs/>
              <w:color w:val="595154" w:themeColor="accent6" w:themeShade="BF"/>
              <w:sz w:val="20"/>
              <w:szCs w:val="20"/>
            </w:rPr>
            <w:t>RFC: AACJ9606202Z0</w:t>
          </w:r>
        </w:p>
        <w:p w14:paraId="7FB4B2A8" w14:textId="77777777" w:rsidR="00776B29" w:rsidRPr="009922A8" w:rsidRDefault="003C72DE" w:rsidP="009922A8">
          <w:pPr>
            <w:spacing w:line="240" w:lineRule="auto"/>
            <w:jc w:val="center"/>
            <w:rPr>
              <w:b/>
              <w:bCs/>
              <w:color w:val="595154" w:themeColor="accent6" w:themeShade="BF"/>
              <w:sz w:val="18"/>
              <w:szCs w:val="18"/>
            </w:rPr>
          </w:pPr>
          <w:r w:rsidRPr="009922A8">
            <w:rPr>
              <w:b/>
              <w:bCs/>
              <w:color w:val="595154" w:themeColor="accent6" w:themeShade="BF"/>
              <w:sz w:val="20"/>
              <w:szCs w:val="20"/>
            </w:rPr>
            <w:t>Fecha de Nacimiento: 20 de Junio de 1996</w:t>
          </w:r>
        </w:p>
      </w:sdtContent>
    </w:sdt>
    <w:p w14:paraId="5236DAD4" w14:textId="77777777" w:rsidR="00776B29" w:rsidRDefault="002B47BA">
      <w:pPr>
        <w:pStyle w:val="Encabezadodeseccin"/>
      </w:pPr>
      <w:r>
        <w:rPr>
          <w:lang w:val="es-ES"/>
        </w:rPr>
        <w:t>Experiencia</w:t>
      </w:r>
    </w:p>
    <w:p w14:paraId="1D75E457" w14:textId="77777777" w:rsidR="00776B29" w:rsidRPr="00C04D79" w:rsidRDefault="00191776">
      <w:pPr>
        <w:pStyle w:val="Subseccin"/>
        <w:rPr>
          <w:b/>
          <w:vanish/>
          <w:specVanish/>
        </w:rPr>
      </w:pPr>
      <w:r w:rsidRPr="00C04D79">
        <w:rPr>
          <w:b/>
        </w:rPr>
        <w:t>Auxiliar de Prevención de Perdidas</w:t>
      </w:r>
    </w:p>
    <w:p w14:paraId="4EC5919B" w14:textId="77777777" w:rsidR="00306C02" w:rsidRDefault="002B47BA" w:rsidP="00306C02">
      <w:pPr>
        <w:pStyle w:val="Sinespaciado"/>
      </w:pPr>
      <w:r>
        <w:rPr>
          <w:rFonts w:asciiTheme="majorHAnsi" w:eastAsiaTheme="majorEastAsia" w:hAnsiTheme="majorHAnsi" w:cstheme="majorBidi"/>
          <w:spacing w:val="24"/>
          <w:lang w:val="es-ES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  <w:lang w:val="es-ES"/>
        </w:rPr>
        <w:t>▪</w:t>
      </w:r>
      <w:r>
        <w:rPr>
          <w:rFonts w:asciiTheme="majorHAnsi" w:eastAsiaTheme="majorEastAsia" w:hAnsiTheme="majorHAnsi" w:cstheme="majorBidi"/>
          <w:spacing w:val="24"/>
          <w:lang w:val="es-ES"/>
        </w:rPr>
        <w:t xml:space="preserve"> </w:t>
      </w:r>
      <w:r w:rsidR="00191776">
        <w:t>23 de Junio de 2015</w:t>
      </w:r>
      <w:r>
        <w:rPr>
          <w:lang w:val="es-ES"/>
        </w:rPr>
        <w:t xml:space="preserve"> </w:t>
      </w:r>
      <w:r w:rsidR="00191776">
        <w:rPr>
          <w:lang w:val="es-ES"/>
        </w:rPr>
        <w:t>–</w:t>
      </w:r>
      <w:r>
        <w:rPr>
          <w:lang w:val="es-ES"/>
        </w:rPr>
        <w:t xml:space="preserve"> </w:t>
      </w:r>
      <w:r w:rsidR="00306C02">
        <w:t>28 de Enero de 2016</w:t>
      </w:r>
    </w:p>
    <w:p w14:paraId="0C6FC366" w14:textId="77777777" w:rsidR="00776B29" w:rsidRPr="00306C02" w:rsidRDefault="002B47BA" w:rsidP="00306C02">
      <w:pPr>
        <w:pStyle w:val="Sinespaciado"/>
      </w:pPr>
      <w:r>
        <w:rPr>
          <w:color w:val="564B3C" w:themeColor="text2"/>
          <w:spacing w:val="24"/>
          <w:lang w:val="es-ES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  <w:lang w:val="es-ES"/>
        </w:rPr>
        <w:t xml:space="preserve">▪ </w:t>
      </w:r>
      <w:r w:rsidR="00191776" w:rsidRPr="00191776">
        <w:rPr>
          <w:rFonts w:ascii="Arial" w:hAnsi="Arial" w:cs="Arial"/>
          <w:color w:val="222222"/>
          <w:sz w:val="20"/>
          <w:szCs w:val="20"/>
          <w:shd w:val="clear" w:color="auto" w:fill="FFFFFF"/>
        </w:rPr>
        <w:t>Av Prados del Rey, 64520 Monterrey, N.L.</w:t>
      </w:r>
    </w:p>
    <w:p w14:paraId="36A7DC99" w14:textId="77777777" w:rsidR="003C72DE" w:rsidRDefault="003C72DE" w:rsidP="003C72DE">
      <w:pPr>
        <w:pStyle w:val="Prrafodelista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Atención al Cliente</w:t>
      </w:r>
    </w:p>
    <w:p w14:paraId="60C6AA6E" w14:textId="77777777" w:rsidR="003C72DE" w:rsidRDefault="003C72DE" w:rsidP="003C72DE">
      <w:pPr>
        <w:pStyle w:val="Prrafodelista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Seguridad // Vigilancia</w:t>
      </w:r>
    </w:p>
    <w:p w14:paraId="4085176D" w14:textId="77777777" w:rsidR="00191776" w:rsidRDefault="00191776" w:rsidP="00191776">
      <w:pPr>
        <w:pStyle w:val="Prrafodelista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 w:rsidRPr="00191776">
        <w:rPr>
          <w:color w:val="000000" w:themeColor="text1" w:themeShade="BF"/>
        </w:rPr>
        <w:t>Sensoreo</w:t>
      </w:r>
    </w:p>
    <w:p w14:paraId="4CE085CA" w14:textId="77777777" w:rsidR="00191776" w:rsidRDefault="00191776" w:rsidP="00191776">
      <w:pPr>
        <w:pStyle w:val="Prrafodelista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Inventarios</w:t>
      </w:r>
    </w:p>
    <w:p w14:paraId="5C798460" w14:textId="77777777" w:rsidR="00191776" w:rsidRDefault="00191776" w:rsidP="00191776">
      <w:pPr>
        <w:pStyle w:val="Prrafodelista"/>
        <w:numPr>
          <w:ilvl w:val="0"/>
          <w:numId w:val="7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Traspasos</w:t>
      </w:r>
    </w:p>
    <w:p w14:paraId="3CD84997" w14:textId="77777777" w:rsidR="00191776" w:rsidRPr="00C04D79" w:rsidRDefault="00191776" w:rsidP="00191776">
      <w:pPr>
        <w:pStyle w:val="Subseccin"/>
        <w:rPr>
          <w:b/>
          <w:vanish/>
          <w:specVanish/>
        </w:rPr>
      </w:pPr>
      <w:r w:rsidRPr="00C04D79">
        <w:rPr>
          <w:b/>
        </w:rPr>
        <w:t xml:space="preserve">Promotor de </w:t>
      </w:r>
      <w:r w:rsidR="001460D3" w:rsidRPr="00C04D79">
        <w:rPr>
          <w:b/>
        </w:rPr>
        <w:t>Telefonía</w:t>
      </w:r>
      <w:r w:rsidRPr="00C04D79">
        <w:rPr>
          <w:b/>
        </w:rPr>
        <w:t xml:space="preserve"> </w:t>
      </w:r>
      <w:r w:rsidR="001460D3" w:rsidRPr="00C04D79">
        <w:rPr>
          <w:b/>
        </w:rPr>
        <w:t>Móvil</w:t>
      </w:r>
    </w:p>
    <w:p w14:paraId="508C0337" w14:textId="77777777" w:rsidR="00191776" w:rsidRDefault="00191776" w:rsidP="00191776">
      <w:pPr>
        <w:pStyle w:val="Sinespaciado"/>
      </w:pPr>
      <w:r>
        <w:rPr>
          <w:rFonts w:asciiTheme="majorHAnsi" w:eastAsiaTheme="majorEastAsia" w:hAnsiTheme="majorHAnsi" w:cstheme="majorBidi"/>
          <w:color w:val="93A299" w:themeColor="accent1"/>
          <w:spacing w:val="24"/>
          <w:lang w:val="es-ES"/>
        </w:rPr>
        <w:t>▪</w:t>
      </w:r>
      <w:r>
        <w:rPr>
          <w:rFonts w:asciiTheme="majorHAnsi" w:eastAsiaTheme="majorEastAsia" w:hAnsiTheme="majorHAnsi" w:cstheme="majorBidi"/>
          <w:spacing w:val="24"/>
          <w:lang w:val="es-ES"/>
        </w:rPr>
        <w:t xml:space="preserve"> </w:t>
      </w:r>
      <w:r>
        <w:t>3 de Junio de 2015</w:t>
      </w:r>
      <w:r>
        <w:rPr>
          <w:lang w:val="es-ES"/>
        </w:rPr>
        <w:t xml:space="preserve"> – </w:t>
      </w:r>
      <w:r w:rsidR="00490CF2">
        <w:t>19 de Junio de 2015</w:t>
      </w:r>
    </w:p>
    <w:p w14:paraId="26643B42" w14:textId="77777777" w:rsidR="00191776" w:rsidRDefault="00191776" w:rsidP="00191776">
      <w:pPr>
        <w:spacing w:line="264" w:lineRule="auto"/>
        <w:rPr>
          <w:color w:val="564B3C" w:themeColor="text2"/>
        </w:rPr>
      </w:pPr>
      <w:r>
        <w:rPr>
          <w:color w:val="564B3C" w:themeColor="text2"/>
        </w:rPr>
        <w:t>PhoneCity</w:t>
      </w:r>
      <w:r>
        <w:rPr>
          <w:color w:val="564B3C" w:themeColor="text2"/>
          <w:spacing w:val="24"/>
          <w:lang w:val="es-ES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  <w:lang w:val="es-ES"/>
        </w:rPr>
        <w:t xml:space="preserve">▪ </w:t>
      </w:r>
      <w:r w:rsidRPr="00191776">
        <w:rPr>
          <w:rFonts w:ascii="Arial" w:hAnsi="Arial" w:cs="Arial"/>
          <w:color w:val="222222"/>
          <w:sz w:val="20"/>
          <w:szCs w:val="20"/>
          <w:shd w:val="clear" w:color="auto" w:fill="FFFFFF"/>
        </w:rPr>
        <w:t>Monterrey, N.L.</w:t>
      </w:r>
    </w:p>
    <w:p w14:paraId="6E422A7E" w14:textId="77777777" w:rsidR="00191776" w:rsidRDefault="00490CF2" w:rsidP="00490CF2">
      <w:pPr>
        <w:pStyle w:val="Prrafodelista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Atención 100% al Cliente</w:t>
      </w:r>
    </w:p>
    <w:p w14:paraId="7B65039A" w14:textId="77777777" w:rsidR="00490CF2" w:rsidRDefault="00490CF2" w:rsidP="00490CF2">
      <w:pPr>
        <w:pStyle w:val="Prrafodelista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>Activaciones</w:t>
      </w:r>
    </w:p>
    <w:p w14:paraId="6D48376F" w14:textId="77777777" w:rsidR="00776B29" w:rsidRPr="00C04D79" w:rsidRDefault="00490CF2" w:rsidP="00C04D79">
      <w:pPr>
        <w:pStyle w:val="Prrafodelista"/>
        <w:numPr>
          <w:ilvl w:val="0"/>
          <w:numId w:val="8"/>
        </w:numPr>
        <w:spacing w:line="264" w:lineRule="auto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Soporte </w:t>
      </w:r>
      <w:r w:rsidR="003C72DE">
        <w:rPr>
          <w:color w:val="000000" w:themeColor="text1" w:themeShade="BF"/>
        </w:rPr>
        <w:t>Técnico</w:t>
      </w:r>
    </w:p>
    <w:p w14:paraId="06838D59" w14:textId="77777777" w:rsidR="00776B29" w:rsidRDefault="002B47BA">
      <w:pPr>
        <w:pStyle w:val="Encabezadodeseccin"/>
      </w:pPr>
      <w:r>
        <w:rPr>
          <w:lang w:val="es-ES"/>
        </w:rPr>
        <w:t>Educación</w:t>
      </w:r>
    </w:p>
    <w:p w14:paraId="7FD231B8" w14:textId="77777777" w:rsidR="00776B29" w:rsidRDefault="00490CF2" w:rsidP="00490CF2">
      <w:pPr>
        <w:pStyle w:val="Subseccin"/>
        <w:numPr>
          <w:ilvl w:val="0"/>
          <w:numId w:val="9"/>
        </w:numPr>
      </w:pPr>
      <w:r>
        <w:rPr>
          <w:color w:val="564B3C" w:themeColor="text2"/>
        </w:rPr>
        <w:t>Escuela Primaria Dr. Edelmiro Rangel 2</w:t>
      </w:r>
    </w:p>
    <w:p w14:paraId="3DCA6E5C" w14:textId="77777777" w:rsidR="00776B29" w:rsidRDefault="00490CF2" w:rsidP="00490CF2">
      <w:pPr>
        <w:spacing w:after="0" w:line="240" w:lineRule="auto"/>
        <w:ind w:left="360"/>
        <w:rPr>
          <w:rFonts w:asciiTheme="majorHAnsi" w:eastAsiaTheme="majorEastAsia" w:hAnsiTheme="majorHAnsi" w:cstheme="majorBidi"/>
          <w:color w:val="93A299" w:themeColor="accent1"/>
        </w:rPr>
      </w:pPr>
      <w:r>
        <w:rPr>
          <w:color w:val="564B3C" w:themeColor="text2"/>
        </w:rPr>
        <w:t>(2002- 2008)</w:t>
      </w:r>
      <w:r w:rsidR="002B47BA">
        <w:rPr>
          <w:color w:val="564B3C" w:themeColor="text2"/>
          <w:spacing w:val="24"/>
          <w:lang w:val="es-ES"/>
        </w:rPr>
        <w:t xml:space="preserve"> </w:t>
      </w:r>
      <w:r w:rsidR="002B47BA">
        <w:rPr>
          <w:rFonts w:asciiTheme="majorHAnsi" w:eastAsiaTheme="majorEastAsia" w:hAnsiTheme="majorHAnsi" w:cstheme="majorBidi"/>
          <w:color w:val="93A299" w:themeColor="accent1"/>
          <w:spacing w:val="24"/>
          <w:lang w:val="es-ES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Certificado</w:t>
      </w:r>
    </w:p>
    <w:p w14:paraId="19F8857C" w14:textId="77777777" w:rsidR="00490CF2" w:rsidRDefault="00490CF2">
      <w:pPr>
        <w:spacing w:after="0" w:line="240" w:lineRule="auto"/>
        <w:rPr>
          <w:rFonts w:asciiTheme="majorHAnsi" w:eastAsiaTheme="majorEastAsia" w:hAnsiTheme="majorHAnsi" w:cstheme="majorBidi"/>
          <w:color w:val="93A299" w:themeColor="accent1"/>
        </w:rPr>
      </w:pPr>
    </w:p>
    <w:p w14:paraId="6E259327" w14:textId="77777777" w:rsidR="00490CF2" w:rsidRDefault="00490CF2" w:rsidP="00C04D79">
      <w:pPr>
        <w:pStyle w:val="Subseccin"/>
        <w:numPr>
          <w:ilvl w:val="0"/>
          <w:numId w:val="9"/>
        </w:numPr>
      </w:pPr>
      <w:r>
        <w:rPr>
          <w:color w:val="564B3C" w:themeColor="text2"/>
        </w:rPr>
        <w:t>Escuela Secundaria #2 Guelatao</w:t>
      </w:r>
    </w:p>
    <w:p w14:paraId="328B2658" w14:textId="77777777" w:rsidR="00C04D79" w:rsidRDefault="00490CF2" w:rsidP="00C04D79">
      <w:pPr>
        <w:spacing w:after="0" w:line="240" w:lineRule="auto"/>
        <w:ind w:left="360"/>
        <w:rPr>
          <w:rFonts w:asciiTheme="majorHAnsi" w:eastAsiaTheme="majorEastAsia" w:hAnsiTheme="majorHAnsi" w:cstheme="majorBidi"/>
          <w:color w:val="93A299" w:themeColor="accent1"/>
        </w:rPr>
      </w:pPr>
      <w:r>
        <w:rPr>
          <w:color w:val="564B3C" w:themeColor="text2"/>
        </w:rPr>
        <w:t>(2008- 2011)</w:t>
      </w:r>
      <w:r>
        <w:rPr>
          <w:color w:val="564B3C" w:themeColor="text2"/>
          <w:spacing w:val="24"/>
          <w:lang w:val="es-ES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  <w:lang w:val="es-ES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</w:rPr>
        <w:t>Certificado</w:t>
      </w:r>
    </w:p>
    <w:p w14:paraId="1F4ADC75" w14:textId="77777777" w:rsidR="00C04D79" w:rsidRDefault="00C04D79" w:rsidP="00C04D79">
      <w:pPr>
        <w:spacing w:after="0" w:line="240" w:lineRule="auto"/>
        <w:ind w:left="360"/>
        <w:rPr>
          <w:color w:val="564B3C" w:themeColor="text2"/>
        </w:rPr>
      </w:pPr>
    </w:p>
    <w:p w14:paraId="15F829DB" w14:textId="77777777" w:rsidR="00C04D79" w:rsidRDefault="00C04D79" w:rsidP="00C04D79">
      <w:pPr>
        <w:spacing w:after="0" w:line="240" w:lineRule="auto"/>
        <w:ind w:left="360"/>
        <w:rPr>
          <w:color w:val="564B3C" w:themeColor="text2"/>
        </w:rPr>
      </w:pPr>
    </w:p>
    <w:p w14:paraId="6C6A769F" w14:textId="77777777" w:rsidR="00490CF2" w:rsidRPr="00C04D79" w:rsidRDefault="00490CF2" w:rsidP="00C04D79">
      <w:pPr>
        <w:pStyle w:val="Subseccin"/>
        <w:numPr>
          <w:ilvl w:val="0"/>
          <w:numId w:val="9"/>
        </w:numPr>
        <w:rPr>
          <w:rFonts w:asciiTheme="majorHAnsi" w:hAnsiTheme="majorHAnsi"/>
          <w:color w:val="595154" w:themeColor="accent6" w:themeShade="BF"/>
        </w:rPr>
      </w:pPr>
      <w:r w:rsidRPr="00C04D79">
        <w:rPr>
          <w:color w:val="595154" w:themeColor="accent6" w:themeShade="BF"/>
        </w:rPr>
        <w:t>Preparatoria #23 UANL</w:t>
      </w:r>
    </w:p>
    <w:p w14:paraId="4B559737" w14:textId="77777777" w:rsidR="00490CF2" w:rsidRDefault="00490CF2" w:rsidP="00132361">
      <w:pPr>
        <w:pStyle w:val="Subseccin"/>
        <w:tabs>
          <w:tab w:val="left" w:pos="6285"/>
        </w:tabs>
        <w:ind w:left="720"/>
        <w:rPr>
          <w:color w:val="564B3C" w:themeColor="text2"/>
        </w:rPr>
      </w:pPr>
      <w:r>
        <w:rPr>
          <w:color w:val="564B3C" w:themeColor="text2"/>
        </w:rPr>
        <w:t xml:space="preserve"> (2002- 2008)</w:t>
      </w:r>
      <w:r>
        <w:rPr>
          <w:color w:val="564B3C" w:themeColor="text2"/>
          <w:spacing w:val="24"/>
          <w:lang w:val="es-ES"/>
        </w:rPr>
        <w:t xml:space="preserve"> </w:t>
      </w:r>
      <w:r>
        <w:rPr>
          <w:rFonts w:asciiTheme="majorHAnsi" w:hAnsiTheme="majorHAnsi"/>
          <w:spacing w:val="24"/>
          <w:lang w:val="es-ES"/>
        </w:rPr>
        <w:t xml:space="preserve">▪ </w:t>
      </w:r>
      <w:r>
        <w:rPr>
          <w:rFonts w:asciiTheme="majorHAnsi" w:hAnsiTheme="majorHAnsi"/>
        </w:rPr>
        <w:t>Kardex</w:t>
      </w:r>
      <w:r w:rsidR="00132361">
        <w:rPr>
          <w:rFonts w:asciiTheme="majorHAnsi" w:hAnsiTheme="majorHAnsi"/>
        </w:rPr>
        <w:tab/>
      </w:r>
    </w:p>
    <w:p w14:paraId="2D96F0B9" w14:textId="77777777" w:rsidR="00490CF2" w:rsidRDefault="00490CF2" w:rsidP="00490CF2">
      <w:pPr>
        <w:spacing w:line="264" w:lineRule="auto"/>
        <w:ind w:left="360"/>
        <w:contextualSpacing/>
        <w:rPr>
          <w:color w:val="000000" w:themeColor="text1" w:themeShade="BF"/>
        </w:rPr>
      </w:pPr>
    </w:p>
    <w:p w14:paraId="129DB796" w14:textId="77777777" w:rsidR="00490CF2" w:rsidRDefault="00490CF2" w:rsidP="00490CF2">
      <w:pPr>
        <w:pStyle w:val="Subseccin"/>
        <w:numPr>
          <w:ilvl w:val="0"/>
          <w:numId w:val="9"/>
        </w:numPr>
      </w:pPr>
      <w:r>
        <w:rPr>
          <w:color w:val="564B3C" w:themeColor="text2"/>
        </w:rPr>
        <w:t>Facultad de Ciencias de la Comunicación</w:t>
      </w:r>
    </w:p>
    <w:p w14:paraId="4798A8D1" w14:textId="77777777" w:rsidR="00776B29" w:rsidRDefault="00306C02" w:rsidP="00306C02">
      <w:pPr>
        <w:spacing w:after="0" w:line="240" w:lineRule="auto"/>
        <w:ind w:left="720"/>
        <w:rPr>
          <w:color w:val="564B3C" w:themeColor="text2"/>
          <w:spacing w:val="24"/>
          <w:lang w:val="es-ES"/>
        </w:rPr>
      </w:pPr>
      <w:r>
        <w:rPr>
          <w:color w:val="564B3C" w:themeColor="text2"/>
        </w:rPr>
        <w:t>(2013- 2015</w:t>
      </w:r>
      <w:r w:rsidR="00490CF2">
        <w:rPr>
          <w:color w:val="564B3C" w:themeColor="text2"/>
        </w:rPr>
        <w:t>)</w:t>
      </w:r>
      <w:r w:rsidR="00490CF2">
        <w:rPr>
          <w:color w:val="564B3C" w:themeColor="text2"/>
          <w:spacing w:val="24"/>
          <w:lang w:val="es-ES"/>
        </w:rPr>
        <w:t xml:space="preserve"> </w:t>
      </w:r>
      <w:r>
        <w:rPr>
          <w:color w:val="564B3C" w:themeColor="text2"/>
        </w:rPr>
        <w:t>)</w:t>
      </w:r>
      <w:r>
        <w:rPr>
          <w:color w:val="564B3C" w:themeColor="text2"/>
          <w:spacing w:val="24"/>
          <w:lang w:val="es-ES"/>
        </w:rPr>
        <w:t xml:space="preserve"> </w:t>
      </w:r>
      <w:r w:rsidRPr="00132361">
        <w:rPr>
          <w:rFonts w:asciiTheme="majorHAnsi" w:hAnsiTheme="majorHAnsi"/>
          <w:color w:val="808080" w:themeColor="background1" w:themeShade="80"/>
          <w:spacing w:val="24"/>
          <w:shd w:val="clear" w:color="auto" w:fill="FFFFFF" w:themeFill="background1"/>
          <w:lang w:val="es-ES"/>
        </w:rPr>
        <w:t xml:space="preserve">▪ </w:t>
      </w:r>
      <w:r w:rsidRPr="00132361">
        <w:rPr>
          <w:rFonts w:asciiTheme="majorHAnsi" w:hAnsiTheme="majorHAnsi"/>
          <w:color w:val="808080" w:themeColor="background1" w:themeShade="80"/>
          <w:shd w:val="clear" w:color="auto" w:fill="FFFFFF" w:themeFill="background1"/>
        </w:rPr>
        <w:t>Carrera Trunca</w:t>
      </w:r>
    </w:p>
    <w:p w14:paraId="46914406" w14:textId="77777777" w:rsidR="00306C02" w:rsidRDefault="00306C02" w:rsidP="004808CD">
      <w:pPr>
        <w:spacing w:after="0" w:line="240" w:lineRule="auto"/>
        <w:ind w:left="360"/>
        <w:rPr>
          <w:color w:val="564B3C" w:themeColor="text2"/>
          <w:spacing w:val="24"/>
          <w:lang w:val="es-ES"/>
        </w:rPr>
      </w:pPr>
      <w:r>
        <w:rPr>
          <w:color w:val="564B3C" w:themeColor="text2"/>
          <w:spacing w:val="24"/>
          <w:lang w:val="es-ES"/>
        </w:rPr>
        <w:t xml:space="preserve"> </w:t>
      </w:r>
    </w:p>
    <w:p w14:paraId="4DEB7BD0" w14:textId="77777777" w:rsidR="00306C02" w:rsidRPr="00306C02" w:rsidRDefault="00306C02" w:rsidP="00306C02">
      <w:pPr>
        <w:pStyle w:val="Subseccin"/>
        <w:numPr>
          <w:ilvl w:val="0"/>
          <w:numId w:val="9"/>
        </w:numPr>
        <w:rPr>
          <w:color w:val="564B3C" w:themeColor="text2"/>
          <w:spacing w:val="24"/>
          <w:lang w:val="es-ES"/>
        </w:rPr>
      </w:pPr>
      <w:r>
        <w:rPr>
          <w:color w:val="564B3C" w:themeColor="text2"/>
        </w:rPr>
        <w:t>Universidad Lux: Lic. Hoteleria y Turismo</w:t>
      </w:r>
    </w:p>
    <w:p w14:paraId="5DF9A809" w14:textId="77777777" w:rsidR="00306C02" w:rsidRDefault="00306C02" w:rsidP="00306C02">
      <w:pPr>
        <w:pStyle w:val="Subseccin"/>
        <w:ind w:left="720"/>
        <w:rPr>
          <w:color w:val="564B3C" w:themeColor="text2"/>
          <w:spacing w:val="24"/>
          <w:lang w:val="es-ES"/>
        </w:rPr>
      </w:pPr>
      <w:r>
        <w:rPr>
          <w:color w:val="564B3C" w:themeColor="text2"/>
        </w:rPr>
        <w:t xml:space="preserve"> (Actualmente)</w:t>
      </w:r>
      <w:r>
        <w:rPr>
          <w:color w:val="564B3C" w:themeColor="text2"/>
          <w:spacing w:val="24"/>
          <w:lang w:val="es-ES"/>
        </w:rPr>
        <w:t xml:space="preserve"> </w:t>
      </w:r>
    </w:p>
    <w:p w14:paraId="4DB05A6E" w14:textId="77777777" w:rsidR="00306C02" w:rsidRDefault="00306C02" w:rsidP="004808CD">
      <w:pPr>
        <w:spacing w:after="0" w:line="240" w:lineRule="auto"/>
        <w:ind w:left="360"/>
        <w:rPr>
          <w:color w:val="564B3C" w:themeColor="text2"/>
          <w:spacing w:val="24"/>
          <w:lang w:val="es-ES"/>
        </w:rPr>
      </w:pPr>
    </w:p>
    <w:p w14:paraId="0189FCCA" w14:textId="77777777" w:rsidR="00306C02" w:rsidRPr="004808CD" w:rsidRDefault="00306C02" w:rsidP="004808CD">
      <w:pPr>
        <w:spacing w:after="0" w:line="240" w:lineRule="auto"/>
        <w:ind w:left="360"/>
        <w:rPr>
          <w:color w:val="564B3C" w:themeColor="text2"/>
        </w:rPr>
      </w:pPr>
    </w:p>
    <w:p w14:paraId="25B38828" w14:textId="77777777" w:rsidR="00776B29" w:rsidRDefault="002B47BA">
      <w:pPr>
        <w:pStyle w:val="Encabezadodeseccin"/>
      </w:pPr>
      <w:r>
        <w:rPr>
          <w:lang w:val="es-ES"/>
        </w:rPr>
        <w:t>Referencias</w:t>
      </w:r>
    </w:p>
    <w:p w14:paraId="737B37E7" w14:textId="77777777" w:rsidR="004808CD" w:rsidRDefault="004808CD" w:rsidP="004808CD">
      <w:pPr>
        <w:pStyle w:val="Prrafodelista"/>
        <w:tabs>
          <w:tab w:val="left" w:pos="2670"/>
        </w:tabs>
        <w:spacing w:after="0" w:line="276" w:lineRule="auto"/>
        <w:ind w:firstLine="0"/>
        <w:rPr>
          <w:b/>
          <w:color w:val="A6A6A6" w:themeColor="background1" w:themeShade="A6"/>
        </w:rPr>
      </w:pPr>
    </w:p>
    <w:p w14:paraId="591C884C" w14:textId="1DC262D9" w:rsidR="00C04D79" w:rsidRPr="00C04D79" w:rsidRDefault="00490CF2" w:rsidP="00C04D79">
      <w:pPr>
        <w:pStyle w:val="Prrafodelista"/>
        <w:numPr>
          <w:ilvl w:val="0"/>
          <w:numId w:val="9"/>
        </w:numPr>
        <w:tabs>
          <w:tab w:val="left" w:pos="2670"/>
        </w:tabs>
        <w:spacing w:after="0" w:line="276" w:lineRule="auto"/>
        <w:rPr>
          <w:b/>
          <w:color w:val="ECEDD1" w:themeColor="background2"/>
        </w:rPr>
      </w:pPr>
      <w:r w:rsidRPr="00C04D79">
        <w:rPr>
          <w:color w:val="auto"/>
        </w:rPr>
        <w:t xml:space="preserve">Daniel Aguilar </w:t>
      </w:r>
      <w:r w:rsidR="0016490E" w:rsidRPr="00C04D79">
        <w:rPr>
          <w:color w:val="auto"/>
        </w:rPr>
        <w:t>Martínez</w:t>
      </w:r>
      <w:r w:rsidRPr="00C04D79">
        <w:rPr>
          <w:color w:val="auto"/>
        </w:rPr>
        <w:t xml:space="preserve"> </w:t>
      </w:r>
      <w:r w:rsidR="00C04D79">
        <w:rPr>
          <w:color w:val="auto"/>
        </w:rPr>
        <w:t xml:space="preserve"> </w:t>
      </w:r>
    </w:p>
    <w:p w14:paraId="36A5B915" w14:textId="77777777" w:rsidR="00776B29" w:rsidRDefault="00C04D79" w:rsidP="00C04D79">
      <w:pPr>
        <w:pStyle w:val="Prrafodelista"/>
        <w:tabs>
          <w:tab w:val="left" w:pos="2670"/>
        </w:tabs>
        <w:spacing w:after="0" w:line="276" w:lineRule="auto"/>
        <w:ind w:firstLine="0"/>
        <w:rPr>
          <w:b/>
          <w:color w:val="A6A6A6" w:themeColor="background1" w:themeShade="A6"/>
        </w:rPr>
      </w:pPr>
      <w:r>
        <w:rPr>
          <w:color w:val="auto"/>
        </w:rPr>
        <w:t>(Reclutador)</w:t>
      </w:r>
      <w:r w:rsidR="001460D3" w:rsidRPr="00C04D79">
        <w:rPr>
          <w:color w:val="auto"/>
        </w:rPr>
        <w:t xml:space="preserve">  </w:t>
      </w:r>
      <w:r w:rsidR="003C72DE" w:rsidRPr="003C72DE">
        <w:rPr>
          <w:rFonts w:ascii="Courier New" w:hAnsi="Courier New" w:cs="Courier New"/>
          <w:b/>
          <w:color w:val="9CA03F" w:themeColor="background2" w:themeShade="80"/>
        </w:rPr>
        <w:t>- 3 años</w:t>
      </w:r>
      <w:r w:rsidR="001460D3" w:rsidRPr="003C72DE">
        <w:rPr>
          <w:color w:val="9CA03F" w:themeColor="background2" w:themeShade="80"/>
        </w:rPr>
        <w:t xml:space="preserve">           </w:t>
      </w:r>
      <w:r w:rsidR="003C72DE">
        <w:rPr>
          <w:color w:val="9CA03F" w:themeColor="background2" w:themeShade="80"/>
        </w:rPr>
        <w:t xml:space="preserve">  </w:t>
      </w:r>
      <w:r w:rsidR="003C72DE" w:rsidRPr="003C72DE">
        <w:rPr>
          <w:color w:val="9CA03F" w:themeColor="background2" w:themeShade="80"/>
        </w:rPr>
        <w:t xml:space="preserve">  </w:t>
      </w:r>
      <w:r w:rsidR="001460D3" w:rsidRPr="003C72DE">
        <w:rPr>
          <w:color w:val="9CA03F" w:themeColor="background2" w:themeShade="80"/>
        </w:rPr>
        <w:t xml:space="preserve"> </w:t>
      </w:r>
      <w:r w:rsidR="00490CF2" w:rsidRPr="00C04D79">
        <w:rPr>
          <w:b/>
          <w:color w:val="A6A6A6" w:themeColor="background1" w:themeShade="A6"/>
        </w:rPr>
        <w:t>8115779940</w:t>
      </w:r>
    </w:p>
    <w:p w14:paraId="0EBA1C92" w14:textId="77777777" w:rsidR="00C04D79" w:rsidRPr="00C04D79" w:rsidRDefault="00C04D79" w:rsidP="00C04D79">
      <w:pPr>
        <w:pStyle w:val="Prrafodelista"/>
        <w:tabs>
          <w:tab w:val="left" w:pos="2670"/>
        </w:tabs>
        <w:spacing w:after="0" w:line="276" w:lineRule="auto"/>
        <w:ind w:firstLine="0"/>
        <w:rPr>
          <w:b/>
          <w:color w:val="ECEDD1" w:themeColor="background2"/>
        </w:rPr>
      </w:pPr>
    </w:p>
    <w:p w14:paraId="14E6BA86" w14:textId="77CC98BD" w:rsidR="00C04D79" w:rsidRPr="00C04D79" w:rsidRDefault="00C23EC8" w:rsidP="00C04D79">
      <w:pPr>
        <w:pStyle w:val="Prrafodelista"/>
        <w:numPr>
          <w:ilvl w:val="0"/>
          <w:numId w:val="9"/>
        </w:numPr>
        <w:tabs>
          <w:tab w:val="left" w:pos="2670"/>
        </w:tabs>
        <w:spacing w:after="0" w:line="276" w:lineRule="auto"/>
        <w:rPr>
          <w:color w:val="ECEDD1" w:themeColor="background2"/>
        </w:rPr>
      </w:pPr>
      <w:r>
        <w:rPr>
          <w:color w:val="auto"/>
        </w:rPr>
        <w:t xml:space="preserve">Judith </w:t>
      </w:r>
      <w:r w:rsidR="0016490E">
        <w:rPr>
          <w:color w:val="auto"/>
        </w:rPr>
        <w:t>Rodríguez</w:t>
      </w:r>
      <w:r w:rsidR="001460D3" w:rsidRPr="00C04D79">
        <w:rPr>
          <w:color w:val="auto"/>
        </w:rPr>
        <w:t xml:space="preserve">      </w:t>
      </w:r>
    </w:p>
    <w:p w14:paraId="728E63F8" w14:textId="33DECB51" w:rsidR="00C04D79" w:rsidRPr="004808CD" w:rsidRDefault="00C23EC8" w:rsidP="004808CD">
      <w:pPr>
        <w:pStyle w:val="Prrafodelista"/>
        <w:tabs>
          <w:tab w:val="left" w:pos="2670"/>
        </w:tabs>
        <w:spacing w:after="0" w:line="276" w:lineRule="auto"/>
        <w:ind w:firstLine="0"/>
        <w:rPr>
          <w:b/>
          <w:color w:val="A6A6A6" w:themeColor="background1" w:themeShade="A6"/>
        </w:rPr>
      </w:pPr>
      <w:r>
        <w:rPr>
          <w:color w:val="auto"/>
        </w:rPr>
        <w:t>(Rehabilitadora</w:t>
      </w:r>
      <w:r w:rsidR="00C04D79">
        <w:rPr>
          <w:color w:val="auto"/>
        </w:rPr>
        <w:t>)</w:t>
      </w:r>
      <w:r w:rsidR="003C72DE">
        <w:rPr>
          <w:color w:val="auto"/>
        </w:rPr>
        <w:t xml:space="preserve">    </w:t>
      </w:r>
      <w:r w:rsidR="003C72DE" w:rsidRPr="003C72DE">
        <w:rPr>
          <w:rFonts w:ascii="Courier New" w:hAnsi="Courier New" w:cs="Courier New"/>
          <w:b/>
          <w:color w:val="9CA03F" w:themeColor="background2" w:themeShade="80"/>
        </w:rPr>
        <w:t>-</w:t>
      </w:r>
      <w:r w:rsidR="003C72DE">
        <w:rPr>
          <w:rFonts w:ascii="Courier New" w:hAnsi="Courier New" w:cs="Courier New"/>
          <w:b/>
          <w:color w:val="9CA03F" w:themeColor="background2" w:themeShade="80"/>
        </w:rPr>
        <w:t xml:space="preserve"> </w:t>
      </w:r>
      <w:r w:rsidR="003C72DE" w:rsidRPr="003C72DE">
        <w:rPr>
          <w:rFonts w:ascii="Courier New" w:hAnsi="Courier New" w:cs="Courier New"/>
          <w:b/>
          <w:color w:val="9CA03F" w:themeColor="background2" w:themeShade="80"/>
        </w:rPr>
        <w:t>6 años</w:t>
      </w:r>
      <w:r>
        <w:rPr>
          <w:color w:val="9CA03F" w:themeColor="background2" w:themeShade="80"/>
        </w:rPr>
        <w:t xml:space="preserve">  </w:t>
      </w:r>
      <w:r w:rsidR="001460D3" w:rsidRPr="003C72DE">
        <w:rPr>
          <w:color w:val="9CA03F" w:themeColor="background2" w:themeShade="80"/>
        </w:rPr>
        <w:t xml:space="preserve">   </w:t>
      </w:r>
      <w:r w:rsidR="003C72DE">
        <w:rPr>
          <w:color w:val="9CA03F" w:themeColor="background2" w:themeShade="80"/>
        </w:rPr>
        <w:t xml:space="preserve">  </w:t>
      </w:r>
      <w:r w:rsidR="003C72DE" w:rsidRPr="003C72DE">
        <w:rPr>
          <w:color w:val="9CA03F" w:themeColor="background2" w:themeShade="80"/>
        </w:rPr>
        <w:t xml:space="preserve"> </w:t>
      </w:r>
      <w:r>
        <w:rPr>
          <w:b/>
          <w:color w:val="A6A6A6" w:themeColor="background1" w:themeShade="A6"/>
        </w:rPr>
        <w:t>8116604858</w:t>
      </w:r>
    </w:p>
    <w:p w14:paraId="5B9E1143" w14:textId="77777777" w:rsidR="004808CD" w:rsidRDefault="004808CD" w:rsidP="00C04D79">
      <w:pPr>
        <w:pStyle w:val="Prrafodelista"/>
        <w:tabs>
          <w:tab w:val="left" w:pos="2670"/>
        </w:tabs>
        <w:spacing w:after="0" w:line="276" w:lineRule="auto"/>
        <w:ind w:firstLine="0"/>
        <w:rPr>
          <w:b/>
          <w:color w:val="A6A6A6" w:themeColor="background1" w:themeShade="A6"/>
        </w:rPr>
      </w:pPr>
    </w:p>
    <w:p w14:paraId="5A090E08" w14:textId="2F982952" w:rsidR="004808CD" w:rsidRPr="00C04D79" w:rsidRDefault="004808CD" w:rsidP="004808CD">
      <w:pPr>
        <w:pStyle w:val="Prrafodelista"/>
        <w:numPr>
          <w:ilvl w:val="0"/>
          <w:numId w:val="9"/>
        </w:numPr>
        <w:tabs>
          <w:tab w:val="left" w:pos="2670"/>
        </w:tabs>
        <w:spacing w:after="0" w:line="276" w:lineRule="auto"/>
        <w:rPr>
          <w:color w:val="ECEDD1" w:themeColor="background2"/>
        </w:rPr>
      </w:pPr>
      <w:r w:rsidRPr="00C04D79">
        <w:rPr>
          <w:color w:val="auto"/>
        </w:rPr>
        <w:t xml:space="preserve">David Humberto Flores </w:t>
      </w:r>
      <w:r w:rsidR="0016490E" w:rsidRPr="00C04D79">
        <w:rPr>
          <w:color w:val="auto"/>
        </w:rPr>
        <w:t>Tobías</w:t>
      </w:r>
    </w:p>
    <w:p w14:paraId="286C28D1" w14:textId="77777777" w:rsidR="004808CD" w:rsidRPr="004808CD" w:rsidRDefault="00306C02" w:rsidP="00306C02">
      <w:pPr>
        <w:tabs>
          <w:tab w:val="left" w:pos="2670"/>
        </w:tabs>
        <w:spacing w:after="0" w:line="276" w:lineRule="auto"/>
        <w:ind w:left="720"/>
        <w:rPr>
          <w:b/>
          <w:color w:val="A6A6A6" w:themeColor="background1" w:themeShade="A6"/>
        </w:rPr>
      </w:pPr>
      <w:r>
        <w:t xml:space="preserve">(Promotor)    </w:t>
      </w:r>
      <w:r w:rsidR="004808CD" w:rsidRPr="003C72DE">
        <w:rPr>
          <w:rFonts w:ascii="Courier New" w:hAnsi="Courier New" w:cs="Courier New"/>
          <w:b/>
          <w:color w:val="9CA03F" w:themeColor="background2" w:themeShade="80"/>
        </w:rPr>
        <w:t>- 6 años</w:t>
      </w:r>
      <w:r w:rsidR="004808CD" w:rsidRPr="003C72DE">
        <w:rPr>
          <w:color w:val="9CA03F" w:themeColor="background2" w:themeShade="80"/>
        </w:rPr>
        <w:t xml:space="preserve">      </w:t>
      </w:r>
      <w:r w:rsidR="004808CD">
        <w:rPr>
          <w:color w:val="9CA03F" w:themeColor="background2" w:themeShade="80"/>
        </w:rPr>
        <w:t xml:space="preserve">       </w:t>
      </w:r>
      <w:r w:rsidR="004808CD" w:rsidRPr="003C72DE">
        <w:rPr>
          <w:color w:val="9CA03F" w:themeColor="background2" w:themeShade="80"/>
        </w:rPr>
        <w:t xml:space="preserve">   </w:t>
      </w:r>
      <w:r>
        <w:rPr>
          <w:b/>
          <w:color w:val="A6A6A6" w:themeColor="background1" w:themeShade="A6"/>
        </w:rPr>
        <w:t>8122110683</w:t>
      </w:r>
    </w:p>
    <w:p w14:paraId="5866A095" w14:textId="77777777" w:rsidR="004808CD" w:rsidRPr="00C04D79" w:rsidRDefault="004808CD" w:rsidP="00C04D79">
      <w:pPr>
        <w:pStyle w:val="Prrafodelista"/>
        <w:tabs>
          <w:tab w:val="left" w:pos="2670"/>
        </w:tabs>
        <w:spacing w:after="0" w:line="276" w:lineRule="auto"/>
        <w:ind w:firstLine="0"/>
        <w:rPr>
          <w:color w:val="ECEDD1" w:themeColor="background2"/>
        </w:rPr>
      </w:pPr>
      <w:bookmarkStart w:id="0" w:name="_GoBack"/>
      <w:bookmarkEnd w:id="0"/>
    </w:p>
    <w:sectPr w:rsidR="004808CD" w:rsidRPr="00C04D79" w:rsidSect="00132361">
      <w:headerReference w:type="default" r:id="rId11"/>
      <w:footerReference w:type="default" r:id="rId12"/>
      <w:headerReference w:type="first" r:id="rId13"/>
      <w:type w:val="continuous"/>
      <w:pgSz w:w="12240" w:h="20160" w:code="5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8B196" w14:textId="77777777" w:rsidR="00741E9D" w:rsidRDefault="00741E9D">
      <w:pPr>
        <w:spacing w:after="0" w:line="240" w:lineRule="auto"/>
      </w:pPr>
      <w:r>
        <w:separator/>
      </w:r>
    </w:p>
  </w:endnote>
  <w:endnote w:type="continuationSeparator" w:id="0">
    <w:p w14:paraId="1D129FEA" w14:textId="77777777" w:rsidR="00741E9D" w:rsidRDefault="00741E9D">
      <w:pPr>
        <w:spacing w:after="0" w:line="240" w:lineRule="auto"/>
      </w:pPr>
      <w:r>
        <w:continuationSeparator/>
      </w:r>
    </w:p>
  </w:endnote>
  <w:endnote w:type="continuationNotice" w:id="1">
    <w:p w14:paraId="4B8718B0" w14:textId="77777777" w:rsidR="00741E9D" w:rsidRDefault="00741E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Palatino Linotype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80926" w14:textId="77777777" w:rsidR="00776B29" w:rsidRDefault="002B47BA">
    <w:pPr>
      <w:pStyle w:val="Piedepgina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2734999" wp14:editId="3BDB3CC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Fondo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054379E" w14:textId="77777777" w:rsidR="00776B29" w:rsidRDefault="00776B2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22734999" id="Fondo: 1" o:spid="_x0000_s1026" style="position:absolute;margin-left:0;margin-top:0;width:588.75pt;height:763.5pt;z-index:-251659264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2054379E" w14:textId="77777777" w:rsidR="00776B29" w:rsidRDefault="00776B2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4B6D7EF" wp14:editId="5586D68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Fondo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393A2D" w14:textId="77777777" w:rsidR="00776B29" w:rsidRDefault="00776B2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64B6D7EF" id="Fondo: 2" o:spid="_x0000_s1027" style="position:absolute;margin-left:0;margin-top:0;width:507.8pt;height:673.9pt;z-index:-25165721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" stroked="f" strokeweight="2pt">
              <v:fill opacity="54484f"/>
              <v:textbox inset="2.53903mm,1.2695mm,2.53903mm,1.2695mm">
                <w:txbxContent>
                  <w:p w14:paraId="7A393A2D" w14:textId="77777777" w:rsidR="00776B29" w:rsidRDefault="00776B2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0E09F55" wp14:editId="344D52C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Fondo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DB5EA5" w14:textId="77777777" w:rsidR="00776B29" w:rsidRDefault="00776B29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30E09F55" id="Fondo: 3" o:spid="_x0000_s1028" style="position:absolute;margin-left:0;margin-top:0;width:488.1pt;height:9in;z-index:-251655168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" stroked="f" strokeweight=".5pt">
              <v:stroke linestyle="thinThin"/>
              <v:textbox inset="2.53903mm,1.2695mm,2.53903mm,1.2695mm">
                <w:txbxContent>
                  <w:p w14:paraId="59DB5EA5" w14:textId="77777777" w:rsidR="00776B29" w:rsidRDefault="00776B29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6C658C" wp14:editId="7A805E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12072620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F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2EE051" w14:textId="77777777" w:rsidR="00776B29" w:rsidRDefault="00741E9D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or"/>
                              <w:id w:val="-166061778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06C02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Jaqueline Altamirano Contreras</w:t>
                              </w:r>
                            </w:sdtContent>
                          </w:sdt>
                          <w:r w:rsidR="002B47BA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 xml:space="preserve"> </w:t>
                          </w:r>
                          <w:r w:rsidR="002B47BA">
                            <w:rPr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 xml:space="preserve">  Página </w:t>
                          </w:r>
                          <w:r w:rsidR="002B47B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2B47B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2B47B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2361" w:rsidRPr="00132361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  <w:lang w:val="es-ES"/>
                            </w:rPr>
                            <w:t>2</w:t>
                          </w:r>
                          <w:r w:rsidR="002B47BA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6C658C" id="Fecha" o:spid="_x0000_s1029" style="position:absolute;margin-left:0;margin-top:0;width:482.5pt;height:19.4pt;z-index:251663360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" filled="f" stroked="f" strokeweight="2pt">
              <v:textbox inset="0,0,0,0">
                <w:txbxContent>
                  <w:p w14:paraId="302EE051" w14:textId="77777777" w:rsidR="00776B29" w:rsidRDefault="003F73A0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or"/>
                        <w:id w:val="-166061778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06C02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Jaqueline Altamirano Contreras</w:t>
                        </w:r>
                      </w:sdtContent>
                    </w:sdt>
                    <w:r w:rsidR="002B47BA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 xml:space="preserve"> </w:t>
                    </w:r>
                    <w:r w:rsidR="002B47BA">
                      <w:rPr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 xml:space="preserve">  Página </w:t>
                    </w:r>
                    <w:r w:rsidR="002B47BA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2B47BA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>PAGE   \* MERGEFORMAT</w:instrText>
                    </w:r>
                    <w:r w:rsidR="002B47BA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132361" w:rsidRPr="00132361">
                      <w:rPr>
                        <w:noProof/>
                        <w:color w:val="A6A6A6" w:themeColor="background1" w:themeShade="A6"/>
                        <w:sz w:val="18"/>
                        <w:szCs w:val="18"/>
                        <w:lang w:val="es-ES"/>
                      </w:rPr>
                      <w:t>2</w:t>
                    </w:r>
                    <w:r w:rsidR="002B47BA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8384E6" w14:textId="77777777" w:rsidR="00741E9D" w:rsidRDefault="00741E9D">
      <w:pPr>
        <w:spacing w:after="0" w:line="240" w:lineRule="auto"/>
      </w:pPr>
      <w:r>
        <w:separator/>
      </w:r>
    </w:p>
  </w:footnote>
  <w:footnote w:type="continuationSeparator" w:id="0">
    <w:p w14:paraId="0562A3E3" w14:textId="77777777" w:rsidR="00741E9D" w:rsidRDefault="00741E9D">
      <w:pPr>
        <w:spacing w:after="0" w:line="240" w:lineRule="auto"/>
      </w:pPr>
      <w:r>
        <w:continuationSeparator/>
      </w:r>
    </w:p>
  </w:footnote>
  <w:footnote w:type="continuationNotice" w:id="1">
    <w:p w14:paraId="16108EB9" w14:textId="77777777" w:rsidR="00741E9D" w:rsidRDefault="00741E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87080" w14:textId="77777777" w:rsidR="00306C02" w:rsidRDefault="00306C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9C6AA" w14:textId="77777777" w:rsidR="00776B29" w:rsidRDefault="002B47BA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29B69957" wp14:editId="5D2558A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ectángulo redondead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64FBB641" id="Rectángulo redondeado 17" o:spid="_x0000_s1026" style="position:absolute;margin-left:0;margin-top:0;width:588.75pt;height:763.5pt;z-index:-251665408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7CC7B5EB" wp14:editId="149AE6B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ángul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2804F607" id="Rectángulo 19" o:spid="_x0000_s1026" style="position:absolute;margin-left:0;margin-top:0;width:546.85pt;height:711.35pt;z-index:-251663360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592CFEE" wp14:editId="3C3FAD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ángul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06583B21" id="Rectángulo 21" o:spid="_x0000_s1026" style="position:absolute;margin-left:0;margin-top:0;width:529.7pt;height:689.45pt;z-index:-251661312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15BD9"/>
    <w:multiLevelType w:val="hybridMultilevel"/>
    <w:tmpl w:val="D0921D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70739"/>
    <w:multiLevelType w:val="hybridMultilevel"/>
    <w:tmpl w:val="EBFA69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411A1B"/>
    <w:multiLevelType w:val="hybridMultilevel"/>
    <w:tmpl w:val="704CB5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76"/>
    <w:rsid w:val="00132361"/>
    <w:rsid w:val="001460D3"/>
    <w:rsid w:val="0016490E"/>
    <w:rsid w:val="00191776"/>
    <w:rsid w:val="002B47BA"/>
    <w:rsid w:val="00306C02"/>
    <w:rsid w:val="003C72DE"/>
    <w:rsid w:val="003D6005"/>
    <w:rsid w:val="003F73A0"/>
    <w:rsid w:val="004808CD"/>
    <w:rsid w:val="00490CF2"/>
    <w:rsid w:val="00741E9D"/>
    <w:rsid w:val="00776B29"/>
    <w:rsid w:val="009922A8"/>
    <w:rsid w:val="00AF0280"/>
    <w:rsid w:val="00C04D79"/>
    <w:rsid w:val="00C23EC8"/>
    <w:rsid w:val="00D5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EFE21"/>
  <w15:docId w15:val="{34F13429-E89F-41BB-BE3E-4DC86D15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32"/>
      <w14:numForm w14:val="oldSty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80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aps/>
      <w:color w:val="564B3C" w:themeColor="text2"/>
      <w:sz w:val="32"/>
      <w:szCs w:val="32"/>
    </w:rPr>
  </w:style>
  <w:style w:type="character" w:styleId="Textoennegrita">
    <w:name w:val="Strong"/>
    <w:basedOn w:val="Fuentedeprrafopredeter"/>
    <w:uiPriority w:val="22"/>
    <w:qFormat/>
    <w:rPr>
      <w:b/>
      <w:bCs/>
      <w14:numForm w14:val="oldStyle"/>
    </w:rPr>
  </w:style>
  <w:style w:type="character" w:styleId="nfasis">
    <w:name w:val="Emphasis"/>
    <w:basedOn w:val="Fuentedeprrafopredeter"/>
    <w:uiPriority w:val="20"/>
    <w:qFormat/>
    <w:rPr>
      <w:i/>
      <w:iCs/>
      <w:color w:val="564B3C" w:themeColor="text2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  <w:rPr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EastAsia" w:hAnsiTheme="majorHAnsi"/>
      <w:iCs/>
      <w:caps/>
      <w:color w:val="93A299" w:themeColor="accent1"/>
      <w:sz w:val="24"/>
      <w14:ligatures w14:val="standard"/>
      <w14:numForm w14:val="oldSty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olor w:val="93A299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F543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sz w:val="2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mbre">
    <w:name w:val="Nombre"/>
    <w:basedOn w:val="Ttulo"/>
    <w:qFormat/>
    <w:rPr>
      <w:b/>
      <w:sz w:val="28"/>
      <w:szCs w:val="28"/>
    </w:rPr>
  </w:style>
  <w:style w:type="paragraph" w:customStyle="1" w:styleId="Subseccin">
    <w:name w:val="Subsección"/>
    <w:basedOn w:val="Ttulo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styleId="Revisin">
    <w:name w:val="Revision"/>
    <w:hidden/>
    <w:uiPriority w:val="99"/>
    <w:semiHidden/>
    <w:rsid w:val="00306C02"/>
    <w:pPr>
      <w:spacing w:after="0"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D7CA976E84DC588A9793ED23C7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7477A-0248-48AA-A2DC-01D0F351339C}"/>
      </w:docPartPr>
      <w:docPartBody>
        <w:p w:rsidR="006F38A2" w:rsidRDefault="00023D91">
          <w:pPr>
            <w:pStyle w:val="326D7CA976E84DC588A9793ED23C7A07"/>
          </w:pPr>
          <w:r>
            <w:rPr>
              <w:lang w:val="es-ES"/>
            </w:rPr>
            <w:t>Elija un bloque de creación.</w:t>
          </w:r>
        </w:p>
      </w:docPartBody>
    </w:docPart>
    <w:docPart>
      <w:docPartPr>
        <w:name w:val="3524250D31234F3A8501036A44C11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7C345-4646-4262-A361-8B37A401339F}"/>
      </w:docPartPr>
      <w:docPartBody>
        <w:p w:rsidR="006F38A2" w:rsidRDefault="00E26996" w:rsidP="00E26996">
          <w:pPr>
            <w:pStyle w:val="3524250D31234F3A8501036A44C11387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5788AC3159B7406E8A6C97BE8B199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E7261-0644-4B10-A741-B8651C0DAF77}"/>
      </w:docPartPr>
      <w:docPartBody>
        <w:p w:rsidR="006F38A2" w:rsidRDefault="00E26996" w:rsidP="00E26996">
          <w:pPr>
            <w:pStyle w:val="5788AC3159B7406E8A6C97BE8B19973C"/>
          </w:pPr>
          <w:r>
            <w:rPr>
              <w:color w:val="44546A" w:themeColor="text2"/>
              <w:lang w:val="es-ES"/>
            </w:rPr>
            <w:t>[Escriba su dirección]</w:t>
          </w:r>
        </w:p>
      </w:docPartBody>
    </w:docPart>
    <w:docPart>
      <w:docPartPr>
        <w:name w:val="E317E7B163164D5DAE729B66A2FFF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39649-DA6F-4DD7-B4E8-BF2A28536997}"/>
      </w:docPartPr>
      <w:docPartBody>
        <w:p w:rsidR="006F38A2" w:rsidRDefault="00E26996" w:rsidP="00E26996">
          <w:pPr>
            <w:pStyle w:val="E317E7B163164D5DAE729B66A2FFF942"/>
          </w:pPr>
          <w:r>
            <w:rPr>
              <w:color w:val="44546A" w:themeColor="text2"/>
              <w:lang w:val="es-ES"/>
            </w:rPr>
            <w:t>[Escriba su número de teléfono]</w:t>
          </w:r>
        </w:p>
      </w:docPartBody>
    </w:docPart>
    <w:docPart>
      <w:docPartPr>
        <w:name w:val="6264E1CD80D945A39CB94F4CEBE0D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09AD2-3F2D-457F-B688-6B8E3410C386}"/>
      </w:docPartPr>
      <w:docPartBody>
        <w:p w:rsidR="006F38A2" w:rsidRDefault="00E26996" w:rsidP="00E26996">
          <w:pPr>
            <w:pStyle w:val="6264E1CD80D945A39CB94F4CEBE0D212"/>
          </w:pPr>
          <w:r>
            <w:rPr>
              <w:color w:val="44546A" w:themeColor="text2"/>
              <w:lang w:val="es-ES"/>
            </w:rPr>
            <w:t>[Escriba su correo electrónico]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Palatino Linotype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996"/>
    <w:rsid w:val="00023D91"/>
    <w:rsid w:val="006F38A2"/>
    <w:rsid w:val="00767A3B"/>
    <w:rsid w:val="00E2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6D7CA976E84DC588A9793ED23C7A07">
    <w:name w:val="326D7CA976E84DC588A9793ED23C7A07"/>
  </w:style>
  <w:style w:type="paragraph" w:customStyle="1" w:styleId="A9C84BE8488442AAB3B4EC58CADE26C2">
    <w:name w:val="A9C84BE8488442AAB3B4EC58CADE26C2"/>
  </w:style>
  <w:style w:type="paragraph" w:customStyle="1" w:styleId="04064655DA4D4C2F9A6AF99A38FBA560">
    <w:name w:val="04064655DA4D4C2F9A6AF99A38FBA560"/>
  </w:style>
  <w:style w:type="paragraph" w:customStyle="1" w:styleId="CB59FFDB30734BFEA4C47727371385E5">
    <w:name w:val="CB59FFDB30734BFEA4C47727371385E5"/>
  </w:style>
  <w:style w:type="paragraph" w:customStyle="1" w:styleId="C870926BC0BA49EEAF4EF9737199D9A6">
    <w:name w:val="C870926BC0BA49EEAF4EF9737199D9A6"/>
  </w:style>
  <w:style w:type="paragraph" w:customStyle="1" w:styleId="539AAF9181964897A9C12293B8384968">
    <w:name w:val="539AAF9181964897A9C12293B8384968"/>
  </w:style>
  <w:style w:type="paragraph" w:customStyle="1" w:styleId="C7D02D8096FA48A29785F2B4275EB741">
    <w:name w:val="C7D02D8096FA48A29785F2B4275EB741"/>
  </w:style>
  <w:style w:type="paragraph" w:customStyle="1" w:styleId="E9AF3FD1C4C64981AFD95165B6F02B26">
    <w:name w:val="E9AF3FD1C4C64981AFD95165B6F02B26"/>
  </w:style>
  <w:style w:type="paragraph" w:customStyle="1" w:styleId="DD21A7D0C652485BB6A030E5218F9201">
    <w:name w:val="DD21A7D0C652485BB6A030E5218F9201"/>
  </w:style>
  <w:style w:type="paragraph" w:customStyle="1" w:styleId="96CCEFEBBC854D2EB36AD52C90BF1938">
    <w:name w:val="96CCEFEBBC854D2EB36AD52C90BF1938"/>
  </w:style>
  <w:style w:type="paragraph" w:customStyle="1" w:styleId="6220EBA634A54E77B7AD9D44E38AF173">
    <w:name w:val="6220EBA634A54E77B7AD9D44E38AF173"/>
  </w:style>
  <w:style w:type="paragraph" w:customStyle="1" w:styleId="FBFDE230A26E4DDDABF05B48731AE96D">
    <w:name w:val="FBFDE230A26E4DDDABF05B48731AE96D"/>
  </w:style>
  <w:style w:type="paragraph" w:customStyle="1" w:styleId="BC81689739A94FDDAB4BAC3BF4C4C890">
    <w:name w:val="BC81689739A94FDDAB4BAC3BF4C4C890"/>
  </w:style>
  <w:style w:type="paragraph" w:customStyle="1" w:styleId="D57268DD5E5B4816ADFA7ACBF968F13F">
    <w:name w:val="D57268DD5E5B4816ADFA7ACBF968F13F"/>
  </w:style>
  <w:style w:type="paragraph" w:customStyle="1" w:styleId="C15954A9AB76475DAEA50E2EC5EDF91D">
    <w:name w:val="C15954A9AB76475DAEA50E2EC5EDF91D"/>
  </w:style>
  <w:style w:type="paragraph" w:customStyle="1" w:styleId="16EE2FD9FFA84546BA3251045F4A06A3">
    <w:name w:val="16EE2FD9FFA84546BA3251045F4A06A3"/>
  </w:style>
  <w:style w:type="paragraph" w:customStyle="1" w:styleId="AF6AD48D1DB4494088B94000507C348C">
    <w:name w:val="AF6AD48D1DB4494088B94000507C348C"/>
  </w:style>
  <w:style w:type="paragraph" w:customStyle="1" w:styleId="ABD8F33B7C68431C813FB0699B3B0B1C">
    <w:name w:val="ABD8F33B7C68431C813FB0699B3B0B1C"/>
  </w:style>
  <w:style w:type="paragraph" w:customStyle="1" w:styleId="50C2AE75C4914B2B84A023132172C3DC">
    <w:name w:val="50C2AE75C4914B2B84A023132172C3DC"/>
  </w:style>
  <w:style w:type="paragraph" w:customStyle="1" w:styleId="C4DE7652AC6B4F6EB4C41601948E3442">
    <w:name w:val="C4DE7652AC6B4F6EB4C41601948E3442"/>
  </w:style>
  <w:style w:type="paragraph" w:customStyle="1" w:styleId="A9503B16A2CE4DDB832CC2CEFD26A6FD">
    <w:name w:val="A9503B16A2CE4DDB832CC2CEFD26A6FD"/>
    <w:rsid w:val="00E26996"/>
  </w:style>
  <w:style w:type="paragraph" w:customStyle="1" w:styleId="859F38E7C38A4543A3A338A395769A49">
    <w:name w:val="859F38E7C38A4543A3A338A395769A49"/>
    <w:rsid w:val="00E26996"/>
  </w:style>
  <w:style w:type="paragraph" w:customStyle="1" w:styleId="5409C927359746EE8FA1E084C3FF29CA">
    <w:name w:val="5409C927359746EE8FA1E084C3FF29CA"/>
    <w:rsid w:val="00E26996"/>
  </w:style>
  <w:style w:type="paragraph" w:customStyle="1" w:styleId="53ECD1D9A22D42DC8E9E443159F1AA31">
    <w:name w:val="53ECD1D9A22D42DC8E9E443159F1AA31"/>
    <w:rsid w:val="00E26996"/>
  </w:style>
  <w:style w:type="paragraph" w:customStyle="1" w:styleId="99D30CD6B7D34B57851CAC9FC25803EE">
    <w:name w:val="99D30CD6B7D34B57851CAC9FC25803EE"/>
    <w:rsid w:val="00E26996"/>
  </w:style>
  <w:style w:type="paragraph" w:customStyle="1" w:styleId="3524250D31234F3A8501036A44C11387">
    <w:name w:val="3524250D31234F3A8501036A44C11387"/>
    <w:rsid w:val="00E26996"/>
  </w:style>
  <w:style w:type="paragraph" w:customStyle="1" w:styleId="5788AC3159B7406E8A6C97BE8B19973C">
    <w:name w:val="5788AC3159B7406E8A6C97BE8B19973C"/>
    <w:rsid w:val="00E26996"/>
  </w:style>
  <w:style w:type="paragraph" w:customStyle="1" w:styleId="E317E7B163164D5DAE729B66A2FFF942">
    <w:name w:val="E317E7B163164D5DAE729B66A2FFF942"/>
    <w:rsid w:val="00E26996"/>
  </w:style>
  <w:style w:type="paragraph" w:customStyle="1" w:styleId="6264E1CD80D945A39CB94F4CEBE0D212">
    <w:name w:val="6264E1CD80D945A39CB94F4CEBE0D212"/>
    <w:rsid w:val="00E26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cERRO DEL FRAILE #1237 cOL. RESIDENCIAL SANTA CATARINA EN sANTA CATARINA, NUEVO LEÓN.</CompanyAddress>
  <CompanyPhone>Tel: 8115645355</CompanyPhone>
  <CompanyFax/>
  <CompanyEmail>altamiranoc96@gmail.com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B869366-0334-440A-91FC-87D7F9478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12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Jaqueline Altamirano Contreras</dc:creator>
  <cp:lastModifiedBy>Jaqueline Altamirano Contreras</cp:lastModifiedBy>
  <cp:revision>3</cp:revision>
  <dcterms:created xsi:type="dcterms:W3CDTF">2016-02-04T02:01:00Z</dcterms:created>
  <dcterms:modified xsi:type="dcterms:W3CDTF">2016-02-17T20:19:00Z</dcterms:modified>
</cp:coreProperties>
</file>