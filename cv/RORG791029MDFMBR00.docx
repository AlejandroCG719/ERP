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212F4CF780C441D0851AFF7DA0AB1A1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F831DC" w:rsidP="003856C9">
                <w:pPr>
                  <w:pStyle w:val="Ttulo1"/>
                </w:pPr>
                <w:r>
                  <w:rPr>
                    <w:lang w:val="es-MX"/>
                  </w:rPr>
                  <w:t>griselda romero robles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D9476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7B28B295" wp14:editId="6357E59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BECC95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D9476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94760" w:rsidP="00F831DC">
                  <w:pPr>
                    <w:pStyle w:val="Ttulo3"/>
                  </w:pPr>
                  <w:r>
                    <w:t>motita_corazon@HOTM</w:t>
                  </w:r>
                  <w:r w:rsidR="00F831DC">
                    <w:t>ail.com</w:t>
                  </w:r>
                </w:p>
              </w:tc>
            </w:tr>
            <w:tr w:rsidR="00441EB9" w:rsidRPr="005152F2" w:rsidTr="00D9476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MX" w:eastAsia="es-MX"/>
                    </w:rPr>
                    <mc:AlternateContent>
                      <mc:Choice Requires="wpg">
                        <w:drawing>
                          <wp:inline distT="0" distB="0" distL="0" distR="0" wp14:anchorId="3E103F4E" wp14:editId="10595E91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86D2BB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D9476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F831DC">
                  <w:pPr>
                    <w:pStyle w:val="Ttulo3"/>
                    <w:jc w:val="both"/>
                  </w:pPr>
                </w:p>
              </w:tc>
            </w:tr>
            <w:tr w:rsidR="00441EB9" w:rsidRPr="005152F2" w:rsidTr="00D94760">
              <w:trPr>
                <w:trHeight w:val="17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D94760" w:rsidP="00F831DC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             </w:t>
                  </w:r>
                  <w:bookmarkStart w:id="0" w:name="_GoBack"/>
                  <w:bookmarkEnd w:id="0"/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55-37-42-38-14</w:t>
                  </w:r>
                </w:p>
              </w:tc>
            </w:tr>
            <w:tr w:rsidR="005A7E57" w:rsidRPr="005152F2" w:rsidTr="00D9476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Default="005B73C4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69958AC684664EE3A94CA7E4C72439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4F8DA23D" wp14:editId="0795D588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F46479A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F831DC" w:rsidP="00F831DC">
                  <w:r>
                    <w:t xml:space="preserve">Superarme profesionalmente, personalmente y escalar laboralmente a un mejor puesto dentro o fuera de ella poniendo aprueba mis conocimientos y experiencias </w:t>
                  </w:r>
                  <w:r w:rsidR="006567B0">
                    <w:t>de la misma.</w:t>
                  </w:r>
                </w:p>
              </w:tc>
            </w:tr>
            <w:tr w:rsidR="00463463" w:rsidRPr="005152F2" w:rsidTr="00D9476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5B73C4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97E66A6823BC43C8BCC31CAECFBD37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MX" w:eastAsia="es-MX"/>
                    </w:rPr>
                    <mc:AlternateContent>
                      <mc:Choice Requires="wps">
                        <w:drawing>
                          <wp:inline distT="0" distB="0" distL="0" distR="0" wp14:anchorId="1975F974" wp14:editId="5DEF94E1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1494C9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6567B0" w:rsidP="006567B0">
                  <w:r>
                    <w:t>Buena comunicación hacia los demás y la habilidad de trabajar en equipo; y sobre todo la humildad hacia la gente que me rodea dentro y fuera de la empresa o trabajo laboral.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F831DC">
              <w:trPr>
                <w:trHeight w:val="2561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B73C4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8F4309D7E0C94025BB59A889E345DB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F6337" w:rsidRPr="0043426C" w:rsidRDefault="00F831DC" w:rsidP="002B3890">
                  <w:pPr>
                    <w:pStyle w:val="Ttulo4"/>
                  </w:pPr>
                  <w:r>
                    <w:t>alpura</w:t>
                  </w:r>
                </w:p>
                <w:p w:rsidR="007B2F5C" w:rsidRDefault="00F831DC" w:rsidP="00F831DC">
                  <w:pPr>
                    <w:pStyle w:val="Ttulo5"/>
                  </w:pPr>
                  <w:r>
                    <w:t>1 año y 6 meses</w:t>
                  </w:r>
                </w:p>
                <w:p w:rsidR="00F831DC" w:rsidRDefault="00F831DC" w:rsidP="00F831DC">
                  <w:pPr>
                    <w:pStyle w:val="Ttulo4"/>
                  </w:pPr>
                  <w:r>
                    <w:t>agencia map</w:t>
                  </w:r>
                </w:p>
                <w:p w:rsidR="008F6337" w:rsidRDefault="00F831DC" w:rsidP="00F831DC">
                  <w:r>
                    <w:t xml:space="preserve">8 meses dentro de la agencia laborando para diferentes marcas como DOLORES, NORMA, SAMSUNG, CALIFORNIA, ETC. </w:t>
                  </w:r>
                </w:p>
              </w:tc>
            </w:tr>
            <w:tr w:rsidR="008F6337" w:rsidTr="00F831DC">
              <w:trPr>
                <w:trHeight w:val="1966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B73C4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61526F0A52284D1C9F8223FBBE7B7C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F831DC" w:rsidP="002B3890">
                  <w:pPr>
                    <w:pStyle w:val="Ttulo4"/>
                  </w:pPr>
                  <w:r>
                    <w:t>CERTIFICADO DE 1997</w:t>
                  </w:r>
                </w:p>
                <w:p w:rsidR="008F6337" w:rsidRDefault="00F831DC" w:rsidP="007B2F5C">
                  <w:r>
                    <w:t>CONALEPN TLAHUAC</w:t>
                  </w:r>
                </w:p>
                <w:p w:rsidR="00F831DC" w:rsidRDefault="00F831DC" w:rsidP="007B2F5C">
                  <w:r>
                    <w:t>Bachillerato Trunco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5B73C4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1EDE1F67946E4DF29B0B82A3C4A41D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9929435AB4084168909DC08E33471D1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liderazgo.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3C4" w:rsidRDefault="005B73C4" w:rsidP="003856C9">
      <w:pPr>
        <w:spacing w:after="0" w:line="240" w:lineRule="auto"/>
      </w:pPr>
      <w:r>
        <w:separator/>
      </w:r>
    </w:p>
  </w:endnote>
  <w:endnote w:type="continuationSeparator" w:id="0">
    <w:p w:rsidR="005B73C4" w:rsidRDefault="005B73C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724EF9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Piedepgina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F62571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3C4" w:rsidRDefault="005B73C4" w:rsidP="003856C9">
      <w:pPr>
        <w:spacing w:after="0" w:line="240" w:lineRule="auto"/>
      </w:pPr>
      <w:r>
        <w:separator/>
      </w:r>
    </w:p>
  </w:footnote>
  <w:footnote w:type="continuationSeparator" w:id="0">
    <w:p w:rsidR="005B73C4" w:rsidRDefault="005B73C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B37A60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Encabezado"/>
    </w:pPr>
    <w:r w:rsidRPr="00DC79B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839D3F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DC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5B73C4"/>
    <w:rsid w:val="00616FF4"/>
    <w:rsid w:val="006567B0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C7DB4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94760"/>
    <w:rsid w:val="00DC79BB"/>
    <w:rsid w:val="00E24F67"/>
    <w:rsid w:val="00E34D58"/>
    <w:rsid w:val="00E941EF"/>
    <w:rsid w:val="00EB1C1B"/>
    <w:rsid w:val="00F56435"/>
    <w:rsid w:val="00F831DC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8C62C"/>
  <w15:chartTrackingRefBased/>
  <w15:docId w15:val="{B07FD6CC-5D78-452F-9CC6-63CFAB17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s01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2F4CF780C441D0851AFF7DA0AB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F2CB-E8FA-483E-A303-8282548104BF}"/>
      </w:docPartPr>
      <w:docPartBody>
        <w:p w:rsidR="000B2B09" w:rsidRDefault="007132EB">
          <w:pPr>
            <w:pStyle w:val="212F4CF780C441D0851AFF7DA0AB1A1A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69958AC684664EE3A94CA7E4C7243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0983E-1108-45A8-9DB1-7691AED10EA5}"/>
      </w:docPartPr>
      <w:docPartBody>
        <w:p w:rsidR="000B2B09" w:rsidRDefault="007132EB">
          <w:pPr>
            <w:pStyle w:val="69958AC684664EE3A94CA7E4C724398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97E66A6823BC43C8BCC31CAECFBD3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F03C-4CD9-4F09-9D16-32D22F782087}"/>
      </w:docPartPr>
      <w:docPartBody>
        <w:p w:rsidR="000B2B09" w:rsidRDefault="007132EB">
          <w:pPr>
            <w:pStyle w:val="97E66A6823BC43C8BCC31CAECFBD372C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8F4309D7E0C94025BB59A889E345D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DFB1-1177-4566-9955-8AF1647AD788}"/>
      </w:docPartPr>
      <w:docPartBody>
        <w:p w:rsidR="000B2B09" w:rsidRDefault="007132EB">
          <w:pPr>
            <w:pStyle w:val="8F4309D7E0C94025BB59A889E345DB99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61526F0A52284D1C9F8223FBBE7B7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7016-767F-461C-B9E0-E9601A6CDC51}"/>
      </w:docPartPr>
      <w:docPartBody>
        <w:p w:rsidR="000B2B09" w:rsidRDefault="007132EB">
          <w:pPr>
            <w:pStyle w:val="61526F0A52284D1C9F8223FBBE7B7CFE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1EDE1F67946E4DF29B0B82A3C4A41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30E4-ABDF-4130-959C-FE6B33DB31F2}"/>
      </w:docPartPr>
      <w:docPartBody>
        <w:p w:rsidR="000B2B09" w:rsidRDefault="007132EB">
          <w:pPr>
            <w:pStyle w:val="1EDE1F67946E4DF29B0B82A3C4A41D65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9929435AB4084168909DC08E33471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F0EB-8C00-4136-A1D4-97D5B46B0F43}"/>
      </w:docPartPr>
      <w:docPartBody>
        <w:p w:rsidR="000B2B09" w:rsidRDefault="007132EB">
          <w:pPr>
            <w:pStyle w:val="9929435AB4084168909DC08E33471D1C"/>
          </w:pPr>
          <w:r w:rsidRPr="007B2F5C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EB"/>
    <w:rsid w:val="000B2B09"/>
    <w:rsid w:val="001C5E05"/>
    <w:rsid w:val="0071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2F4CF780C441D0851AFF7DA0AB1A1A">
    <w:name w:val="212F4CF780C441D0851AFF7DA0AB1A1A"/>
  </w:style>
  <w:style w:type="paragraph" w:customStyle="1" w:styleId="1D4A0664DA9745CABA78175642AF901F">
    <w:name w:val="1D4A0664DA9745CABA78175642AF901F"/>
  </w:style>
  <w:style w:type="paragraph" w:customStyle="1" w:styleId="76F6EAA97AD447ED9ED517AEC8C63B1E">
    <w:name w:val="76F6EAA97AD447ED9ED517AEC8C63B1E"/>
  </w:style>
  <w:style w:type="paragraph" w:customStyle="1" w:styleId="595BC5A265664339A0873AC0E7037551">
    <w:name w:val="595BC5A265664339A0873AC0E7037551"/>
  </w:style>
  <w:style w:type="paragraph" w:customStyle="1" w:styleId="BEDBEBC3E3EC48DD96256CFE85125A20">
    <w:name w:val="BEDBEBC3E3EC48DD96256CFE85125A20"/>
  </w:style>
  <w:style w:type="paragraph" w:customStyle="1" w:styleId="69958AC684664EE3A94CA7E4C7243982">
    <w:name w:val="69958AC684664EE3A94CA7E4C7243982"/>
  </w:style>
  <w:style w:type="paragraph" w:customStyle="1" w:styleId="36BAE93C0B334C8CB3CFECADD0BA920C">
    <w:name w:val="36BAE93C0B334C8CB3CFECADD0BA920C"/>
  </w:style>
  <w:style w:type="paragraph" w:customStyle="1" w:styleId="97E66A6823BC43C8BCC31CAECFBD372C">
    <w:name w:val="97E66A6823BC43C8BCC31CAECFBD372C"/>
  </w:style>
  <w:style w:type="paragraph" w:customStyle="1" w:styleId="5C86EC72D3BA46998203631A5471D068">
    <w:name w:val="5C86EC72D3BA46998203631A5471D068"/>
  </w:style>
  <w:style w:type="paragraph" w:customStyle="1" w:styleId="8F4309D7E0C94025BB59A889E345DB99">
    <w:name w:val="8F4309D7E0C94025BB59A889E345DB99"/>
  </w:style>
  <w:style w:type="paragraph" w:customStyle="1" w:styleId="64AB481942394F4FA0E554305E9591B8">
    <w:name w:val="64AB481942394F4FA0E554305E9591B8"/>
  </w:style>
  <w:style w:type="paragraph" w:customStyle="1" w:styleId="3CF30FE9A24840A18C4798FCB2DB5F52">
    <w:name w:val="3CF30FE9A24840A18C4798FCB2DB5F52"/>
  </w:style>
  <w:style w:type="paragraph" w:customStyle="1" w:styleId="E665AF5209754909B15548B360A90EDD">
    <w:name w:val="E665AF5209754909B15548B360A90EDD"/>
  </w:style>
  <w:style w:type="paragraph" w:customStyle="1" w:styleId="3DD71F6E2F264F038439149F4F986C4A">
    <w:name w:val="3DD71F6E2F264F038439149F4F986C4A"/>
  </w:style>
  <w:style w:type="paragraph" w:customStyle="1" w:styleId="097CFC99700F4E5BAF7131210A57EA1E">
    <w:name w:val="097CFC99700F4E5BAF7131210A57EA1E"/>
  </w:style>
  <w:style w:type="paragraph" w:customStyle="1" w:styleId="0612280EC387408081B72F26C2F5B642">
    <w:name w:val="0612280EC387408081B72F26C2F5B642"/>
  </w:style>
  <w:style w:type="paragraph" w:customStyle="1" w:styleId="61526F0A52284D1C9F8223FBBE7B7CFE">
    <w:name w:val="61526F0A52284D1C9F8223FBBE7B7CFE"/>
  </w:style>
  <w:style w:type="paragraph" w:customStyle="1" w:styleId="74DE013B35DC4513A16AC2C2B7E3400A">
    <w:name w:val="74DE013B35DC4513A16AC2C2B7E3400A"/>
  </w:style>
  <w:style w:type="paragraph" w:customStyle="1" w:styleId="1E0FCC3800A147DA8D9D37F6CFE33958">
    <w:name w:val="1E0FCC3800A147DA8D9D37F6CFE33958"/>
  </w:style>
  <w:style w:type="paragraph" w:customStyle="1" w:styleId="CC6B750C23AA42DAB3A40FBEBB90CCFA">
    <w:name w:val="CC6B750C23AA42DAB3A40FBEBB90CCFA"/>
  </w:style>
  <w:style w:type="paragraph" w:customStyle="1" w:styleId="1EDE1F67946E4DF29B0B82A3C4A41D65">
    <w:name w:val="1EDE1F67946E4DF29B0B82A3C4A41D65"/>
  </w:style>
  <w:style w:type="paragraph" w:customStyle="1" w:styleId="9929435AB4084168909DC08E33471D1C">
    <w:name w:val="9929435AB4084168909DC08E33471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romero robles</dc:creator>
  <cp:keywords/>
  <dc:description/>
  <cp:lastModifiedBy>Kim Esquivel</cp:lastModifiedBy>
  <cp:revision>2</cp:revision>
  <dcterms:created xsi:type="dcterms:W3CDTF">2017-10-21T02:30:00Z</dcterms:created>
  <dcterms:modified xsi:type="dcterms:W3CDTF">2018-01-20T01:38:00Z</dcterms:modified>
</cp:coreProperties>
</file>